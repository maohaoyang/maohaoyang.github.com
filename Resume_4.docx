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EE8F9" w14:textId="77777777" w:rsidR="00F815BC" w:rsidRDefault="00F815BC" w:rsidP="0025050C">
      <w:pPr>
        <w:pStyle w:val="Heading1"/>
        <w:spacing w:before="0"/>
      </w:pPr>
      <w:r>
        <w:t>Education</w:t>
      </w:r>
    </w:p>
    <w:p w14:paraId="150C699B" w14:textId="11023B4A" w:rsidR="00F815BC" w:rsidRDefault="00F048A0" w:rsidP="00293D69">
      <w:pPr>
        <w:pStyle w:val="Heading2"/>
        <w:spacing w:after="200"/>
      </w:pPr>
      <w:sdt>
        <w:sdtPr>
          <w:id w:val="9459748"/>
          <w:placeholder>
            <w:docPart w:val="9C5F817FC6A7984D9DF304DEA67A02A7"/>
          </w:placeholder>
        </w:sdtPr>
        <w:sdtEndPr/>
        <w:sdtContent>
          <w:r w:rsidR="00F815BC" w:rsidRPr="00FE4FC0">
            <w:rPr>
              <w:sz w:val="22"/>
              <w:szCs w:val="22"/>
            </w:rPr>
            <w:t>Tufts University</w:t>
          </w:r>
          <w:r w:rsidR="00F815BC">
            <w:t xml:space="preserve"> </w:t>
          </w:r>
          <w:r w:rsidR="00D340B7" w:rsidRPr="00D340B7">
            <w:rPr>
              <w:b w:val="0"/>
            </w:rPr>
            <w:t>Medford, MA</w:t>
          </w:r>
          <w:r w:rsidR="00D340B7">
            <w:t xml:space="preserve">. </w:t>
          </w:r>
          <w:r w:rsidR="0021695B">
            <w:rPr>
              <w:rFonts w:hint="eastAsia"/>
              <w:b w:val="0"/>
              <w:lang w:eastAsia="zh-CN"/>
            </w:rPr>
            <w:t>Dean</w:t>
          </w:r>
          <w:r w:rsidR="0021695B">
            <w:rPr>
              <w:b w:val="0"/>
              <w:lang w:eastAsia="zh-CN"/>
            </w:rPr>
            <w:t>’s List</w:t>
          </w:r>
        </w:sdtContent>
      </w:sdt>
      <w:r w:rsidR="00F815BC">
        <w:tab/>
      </w:r>
    </w:p>
    <w:sdt>
      <w:sdtPr>
        <w:rPr>
          <w:rFonts w:asciiTheme="majorHAnsi" w:eastAsiaTheme="majorEastAsia" w:hAnsiTheme="majorHAnsi" w:cstheme="majorBidi"/>
          <w:b/>
          <w:bCs/>
          <w:color w:val="000000" w:themeColor="text1"/>
          <w:szCs w:val="20"/>
        </w:rPr>
        <w:id w:val="9459749"/>
        <w:placeholder>
          <w:docPart w:val="4A1FAE4AF798FD47996B2452326653C7"/>
        </w:placeholder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Cs w:val="22"/>
        </w:rPr>
      </w:sdtEndPr>
      <w:sdtContent>
        <w:p w14:paraId="5D5D63B4" w14:textId="00C3A915" w:rsidR="00FE4FC0" w:rsidRPr="00FE4FC0" w:rsidRDefault="00B94262" w:rsidP="00FE4FC0">
          <w:pPr>
            <w:pStyle w:val="BodyText"/>
          </w:pPr>
          <w:r>
            <w:rPr>
              <w:b/>
            </w:rPr>
            <w:t>B.S.</w:t>
          </w:r>
          <w:r w:rsidR="00FE4FC0" w:rsidRPr="00D91EC0">
            <w:rPr>
              <w:b/>
            </w:rPr>
            <w:t xml:space="preserve"> in Computer Science</w:t>
          </w:r>
          <w:r w:rsidR="00FE4FC0">
            <w:t xml:space="preserve">, </w:t>
          </w:r>
          <w:r>
            <w:rPr>
              <w:b/>
            </w:rPr>
            <w:t>B.A.</w:t>
          </w:r>
          <w:r w:rsidR="00FE4FC0" w:rsidRPr="00D91EC0">
            <w:rPr>
              <w:b/>
            </w:rPr>
            <w:t xml:space="preserve"> in Mathemat</w:t>
          </w:r>
          <w:bookmarkStart w:id="0" w:name="_GoBack"/>
          <w:bookmarkEnd w:id="0"/>
          <w:r w:rsidR="00FE4FC0" w:rsidRPr="00D91EC0">
            <w:rPr>
              <w:b/>
            </w:rPr>
            <w:t>ics</w:t>
          </w:r>
          <w:r w:rsidR="00FE4FC0">
            <w:rPr>
              <w:b/>
            </w:rPr>
            <w:t xml:space="preserve">, </w:t>
          </w:r>
          <w:r w:rsidR="00FE4FC0" w:rsidRPr="00FE4FC0">
            <w:t>expected graduation in Aug. 2015</w:t>
          </w:r>
          <w:r w:rsidR="00083772">
            <w:t>.</w:t>
          </w:r>
        </w:p>
        <w:p w14:paraId="02FCDFC1" w14:textId="380AAF7F" w:rsidR="00F815BC" w:rsidRPr="00C42284" w:rsidRDefault="00293D69" w:rsidP="00C42284">
          <w:pPr>
            <w:pStyle w:val="BodyText"/>
          </w:pPr>
          <w:r>
            <w:rPr>
              <w:b/>
            </w:rPr>
            <w:t>Relevant Courses</w:t>
          </w:r>
          <w:r w:rsidR="00F33B65" w:rsidRPr="00D91EC0">
            <w:rPr>
              <w:b/>
            </w:rPr>
            <w:t>:</w:t>
          </w:r>
          <w:r w:rsidR="00F33B65">
            <w:t xml:space="preserve"> </w:t>
          </w:r>
          <w:r w:rsidR="00D2366B" w:rsidRPr="00293D69">
            <w:rPr>
              <w:sz w:val="18"/>
              <w:szCs w:val="18"/>
            </w:rPr>
            <w:t>Operating System</w:t>
          </w:r>
          <w:r w:rsidR="00F33B65" w:rsidRPr="00293D69">
            <w:rPr>
              <w:sz w:val="18"/>
              <w:szCs w:val="18"/>
            </w:rPr>
            <w:t xml:space="preserve">, </w:t>
          </w:r>
          <w:r w:rsidR="002610CC" w:rsidRPr="00293D69">
            <w:rPr>
              <w:sz w:val="18"/>
              <w:szCs w:val="18"/>
            </w:rPr>
            <w:t xml:space="preserve">Real Analysis, </w:t>
          </w:r>
          <w:r w:rsidR="00F33B65" w:rsidRPr="00293D69">
            <w:rPr>
              <w:sz w:val="18"/>
              <w:szCs w:val="18"/>
            </w:rPr>
            <w:t xml:space="preserve">Web Development, </w:t>
          </w:r>
          <w:r w:rsidR="002610CC" w:rsidRPr="00293D69">
            <w:rPr>
              <w:sz w:val="18"/>
              <w:szCs w:val="18"/>
            </w:rPr>
            <w:t>Computer</w:t>
          </w:r>
          <w:r w:rsidRPr="00293D69">
            <w:rPr>
              <w:sz w:val="18"/>
              <w:szCs w:val="18"/>
            </w:rPr>
            <w:t xml:space="preserve"> System Security, </w:t>
          </w:r>
          <w:proofErr w:type="gramStart"/>
          <w:r w:rsidRPr="00293D69">
            <w:rPr>
              <w:sz w:val="18"/>
              <w:szCs w:val="18"/>
            </w:rPr>
            <w:t>Machine</w:t>
          </w:r>
          <w:proofErr w:type="gramEnd"/>
          <w:r w:rsidRPr="00293D69">
            <w:rPr>
              <w:sz w:val="18"/>
              <w:szCs w:val="18"/>
            </w:rPr>
            <w:t xml:space="preserve"> Structure</w:t>
          </w:r>
        </w:p>
      </w:sdtContent>
    </w:sdt>
    <w:p w14:paraId="3A20A690" w14:textId="3C809705" w:rsidR="00F815BC" w:rsidRPr="00241EA5" w:rsidRDefault="00C6201D" w:rsidP="007B1ED8">
      <w:pPr>
        <w:pStyle w:val="Heading1"/>
        <w:spacing w:before="240"/>
        <w:rPr>
          <w:b w:val="0"/>
          <w:sz w:val="20"/>
          <w:szCs w:val="20"/>
          <w:lang w:eastAsia="zh-CN"/>
        </w:rPr>
      </w:pPr>
      <w:r>
        <w:t>Project</w:t>
      </w:r>
      <w:r w:rsidR="008D24F2">
        <w:t>s</w:t>
      </w:r>
    </w:p>
    <w:p w14:paraId="2B5DC4C3" w14:textId="32969CC2" w:rsidR="002D7605" w:rsidRDefault="00335A9D" w:rsidP="00F815BC">
      <w:pPr>
        <w:pStyle w:val="Heading2"/>
        <w:rPr>
          <w:b w:val="0"/>
          <w:lang w:eastAsia="zh-CN"/>
        </w:rPr>
      </w:pPr>
      <w:r w:rsidRPr="00D91EC0">
        <w:t>Pairing</w:t>
      </w:r>
      <w:r w:rsidR="008D24F2">
        <w:rPr>
          <w:b w:val="0"/>
        </w:rPr>
        <w:t xml:space="preserve"> </w:t>
      </w:r>
      <w:r w:rsidR="008D24F2" w:rsidRPr="008D24F2">
        <w:rPr>
          <w:b w:val="0"/>
          <w:sz w:val="18"/>
          <w:szCs w:val="18"/>
        </w:rPr>
        <w:t>(</w:t>
      </w:r>
      <w:r w:rsidR="003875C9">
        <w:rPr>
          <w:b w:val="0"/>
          <w:sz w:val="18"/>
          <w:szCs w:val="18"/>
        </w:rPr>
        <w:t>Jul</w:t>
      </w:r>
      <w:r w:rsidR="008D24F2" w:rsidRPr="008D24F2">
        <w:rPr>
          <w:b w:val="0"/>
          <w:sz w:val="18"/>
          <w:szCs w:val="18"/>
        </w:rPr>
        <w:t xml:space="preserve">. 2014 - </w:t>
      </w:r>
      <w:r w:rsidR="008D24F2" w:rsidRPr="008D24F2">
        <w:rPr>
          <w:rFonts w:hint="eastAsia"/>
          <w:b w:val="0"/>
          <w:sz w:val="18"/>
          <w:szCs w:val="18"/>
          <w:lang w:eastAsia="zh-CN"/>
        </w:rPr>
        <w:t>Current</w:t>
      </w:r>
      <w:r w:rsidR="008D24F2" w:rsidRPr="008D24F2">
        <w:rPr>
          <w:b w:val="0"/>
          <w:sz w:val="18"/>
          <w:szCs w:val="18"/>
          <w:lang w:eastAsia="zh-CN"/>
        </w:rPr>
        <w:t>ly Building</w:t>
      </w:r>
      <w:proofErr w:type="gramStart"/>
      <w:r w:rsidR="008D24F2" w:rsidRPr="008D24F2">
        <w:rPr>
          <w:b w:val="0"/>
          <w:sz w:val="18"/>
          <w:szCs w:val="18"/>
          <w:lang w:eastAsia="zh-CN"/>
        </w:rPr>
        <w:t>)</w:t>
      </w:r>
      <w:r w:rsidR="008D24F2">
        <w:rPr>
          <w:b w:val="0"/>
          <w:sz w:val="18"/>
          <w:szCs w:val="18"/>
        </w:rPr>
        <w:t xml:space="preserve">       </w:t>
      </w:r>
      <w:r w:rsidR="008D24F2" w:rsidRPr="008D24F2">
        <w:rPr>
          <w:b w:val="0"/>
          <w:sz w:val="18"/>
          <w:szCs w:val="18"/>
        </w:rPr>
        <w:t xml:space="preserve">             </w:t>
      </w:r>
      <w:r w:rsidR="008D24F2" w:rsidRPr="008D24F2">
        <w:t>Mobile</w:t>
      </w:r>
      <w:proofErr w:type="gramEnd"/>
      <w:r w:rsidR="008D24F2" w:rsidRPr="008D24F2">
        <w:t xml:space="preserve"> Application</w:t>
      </w:r>
      <w:r w:rsidR="008D24F2">
        <w:rPr>
          <w:b w:val="0"/>
        </w:rPr>
        <w:tab/>
      </w:r>
      <w:r w:rsidR="008D24F2">
        <w:rPr>
          <w:b w:val="0"/>
        </w:rPr>
        <w:tab/>
      </w:r>
      <w:r w:rsidR="008D24F2">
        <w:rPr>
          <w:b w:val="0"/>
        </w:rPr>
        <w:tab/>
      </w:r>
      <w:r w:rsidR="00290790">
        <w:t>Independent</w:t>
      </w:r>
      <w:r w:rsidR="008D24F2">
        <w:t xml:space="preserve"> Project</w:t>
      </w:r>
    </w:p>
    <w:p w14:paraId="270EDDE3" w14:textId="774D9832" w:rsidR="00B51880" w:rsidRDefault="00B51880" w:rsidP="00E46C33">
      <w:pPr>
        <w:pStyle w:val="Heading2"/>
        <w:numPr>
          <w:ilvl w:val="0"/>
          <w:numId w:val="17"/>
        </w:numPr>
        <w:spacing w:before="0"/>
        <w:rPr>
          <w:b w:val="0"/>
          <w:lang w:eastAsia="zh-CN"/>
        </w:rPr>
      </w:pPr>
      <w:r>
        <w:rPr>
          <w:b w:val="0"/>
          <w:lang w:eastAsia="zh-CN"/>
        </w:rPr>
        <w:t>Designed</w:t>
      </w:r>
      <w:r w:rsidR="00D33AAA">
        <w:rPr>
          <w:b w:val="0"/>
          <w:lang w:eastAsia="zh-CN"/>
        </w:rPr>
        <w:t xml:space="preserve"> a social network </w:t>
      </w:r>
      <w:r>
        <w:rPr>
          <w:b w:val="0"/>
          <w:lang w:eastAsia="zh-CN"/>
        </w:rPr>
        <w:t xml:space="preserve">mobile </w:t>
      </w:r>
      <w:r w:rsidR="00D33AAA">
        <w:rPr>
          <w:b w:val="0"/>
          <w:lang w:eastAsia="zh-CN"/>
        </w:rPr>
        <w:t>application</w:t>
      </w:r>
      <w:r>
        <w:rPr>
          <w:b w:val="0"/>
          <w:lang w:eastAsia="zh-CN"/>
        </w:rPr>
        <w:t xml:space="preserve"> written mostly in JavaScript</w:t>
      </w:r>
      <w:r w:rsidR="000C6FF7">
        <w:rPr>
          <w:b w:val="0"/>
          <w:lang w:eastAsia="zh-CN"/>
        </w:rPr>
        <w:t xml:space="preserve"> that pairs up strangers</w:t>
      </w:r>
      <w:r>
        <w:rPr>
          <w:b w:val="0"/>
          <w:lang w:eastAsia="zh-CN"/>
        </w:rPr>
        <w:t>.</w:t>
      </w:r>
    </w:p>
    <w:p w14:paraId="43ED4483" w14:textId="70F91B1B" w:rsidR="00E31295" w:rsidRPr="00C6526F" w:rsidRDefault="0009640B" w:rsidP="00C6526F">
      <w:pPr>
        <w:pStyle w:val="Heading2"/>
        <w:numPr>
          <w:ilvl w:val="0"/>
          <w:numId w:val="17"/>
        </w:numPr>
        <w:rPr>
          <w:lang w:eastAsia="zh-CN"/>
        </w:rPr>
      </w:pPr>
      <w:r>
        <w:rPr>
          <w:b w:val="0"/>
          <w:lang w:eastAsia="zh-CN"/>
        </w:rPr>
        <w:t>Used</w:t>
      </w:r>
      <w:r w:rsidR="00E31295">
        <w:rPr>
          <w:b w:val="0"/>
          <w:lang w:eastAsia="zh-CN"/>
        </w:rPr>
        <w:t xml:space="preserve"> PhoneGap</w:t>
      </w:r>
      <w:r w:rsidR="00C6526F">
        <w:rPr>
          <w:b w:val="0"/>
          <w:lang w:eastAsia="zh-CN"/>
        </w:rPr>
        <w:t xml:space="preserve"> distribution of </w:t>
      </w:r>
      <w:r w:rsidR="00C6526F" w:rsidRPr="00C6526F">
        <w:rPr>
          <w:b w:val="0"/>
          <w:lang w:eastAsia="zh-CN"/>
        </w:rPr>
        <w:t>Cordova</w:t>
      </w:r>
      <w:r w:rsidR="00C6526F">
        <w:rPr>
          <w:lang w:eastAsia="zh-CN"/>
        </w:rPr>
        <w:t xml:space="preserve"> </w:t>
      </w:r>
      <w:r w:rsidR="00E31295" w:rsidRPr="00C6526F">
        <w:rPr>
          <w:b w:val="0"/>
          <w:lang w:eastAsia="zh-CN"/>
        </w:rPr>
        <w:t>framework to support multiple platforms</w:t>
      </w:r>
      <w:r w:rsidR="00C6526F">
        <w:rPr>
          <w:b w:val="0"/>
          <w:lang w:eastAsia="zh-CN"/>
        </w:rPr>
        <w:t>.</w:t>
      </w:r>
    </w:p>
    <w:p w14:paraId="2D52535A" w14:textId="4D6CD895" w:rsidR="00120DD8" w:rsidRDefault="00C8186C" w:rsidP="00E46C33">
      <w:pPr>
        <w:pStyle w:val="Heading2"/>
        <w:numPr>
          <w:ilvl w:val="0"/>
          <w:numId w:val="17"/>
        </w:numPr>
        <w:spacing w:before="0"/>
        <w:rPr>
          <w:b w:val="0"/>
          <w:lang w:eastAsia="zh-CN"/>
        </w:rPr>
      </w:pPr>
      <w:r>
        <w:rPr>
          <w:b w:val="0"/>
          <w:lang w:eastAsia="zh-CN"/>
        </w:rPr>
        <w:t>Applied</w:t>
      </w:r>
      <w:r w:rsidR="00B51880">
        <w:rPr>
          <w:b w:val="0"/>
          <w:lang w:eastAsia="zh-CN"/>
        </w:rPr>
        <w:t xml:space="preserve"> Facebook API and Twitter API to retrieve personal information when users create accounts. </w:t>
      </w:r>
    </w:p>
    <w:p w14:paraId="41991E95" w14:textId="71AA114B" w:rsidR="00FF31E7" w:rsidRPr="008D24F2" w:rsidRDefault="008D24F2" w:rsidP="00B34ACA">
      <w:pPr>
        <w:pStyle w:val="BodyText"/>
        <w:spacing w:before="200" w:after="100"/>
        <w:rPr>
          <w:b/>
        </w:rPr>
      </w:pPr>
      <w:r>
        <w:rPr>
          <w:b/>
        </w:rPr>
        <w:t>Auto</w:t>
      </w:r>
      <w:r w:rsidR="00C30DF9" w:rsidRPr="00C30DF9">
        <w:rPr>
          <w:b/>
        </w:rPr>
        <w:t>Selling</w:t>
      </w:r>
      <w:r w:rsidR="00C30DF9">
        <w:t xml:space="preserve"> </w:t>
      </w:r>
      <w:r w:rsidRPr="008D24F2">
        <w:rPr>
          <w:sz w:val="18"/>
          <w:szCs w:val="18"/>
        </w:rPr>
        <w:t xml:space="preserve">(Feb. 2013 – </w:t>
      </w:r>
      <w:r w:rsidRPr="008D24F2">
        <w:rPr>
          <w:sz w:val="18"/>
          <w:szCs w:val="18"/>
          <w:lang w:eastAsia="zh-CN"/>
        </w:rPr>
        <w:t>May. 2013)</w:t>
      </w:r>
      <w:r>
        <w:tab/>
      </w:r>
      <w:r>
        <w:tab/>
      </w:r>
      <w:r w:rsidRPr="008D24F2">
        <w:rPr>
          <w:b/>
        </w:rPr>
        <w:t>Website</w:t>
      </w:r>
      <w:r>
        <w:tab/>
      </w:r>
      <w:r>
        <w:tab/>
      </w:r>
      <w:r>
        <w:tab/>
      </w:r>
      <w:r>
        <w:tab/>
        <w:t xml:space="preserve"> </w:t>
      </w:r>
      <w:r>
        <w:rPr>
          <w:b/>
        </w:rPr>
        <w:t>Team Project</w:t>
      </w:r>
    </w:p>
    <w:p w14:paraId="51846574" w14:textId="1AB6852D" w:rsidR="00EA605E" w:rsidRDefault="00EA605E" w:rsidP="00E46C33">
      <w:pPr>
        <w:pStyle w:val="BodyText"/>
        <w:numPr>
          <w:ilvl w:val="0"/>
          <w:numId w:val="16"/>
        </w:numPr>
        <w:spacing w:after="100"/>
      </w:pPr>
      <w:r>
        <w:t xml:space="preserve">Contributed to set up </w:t>
      </w:r>
      <w:proofErr w:type="spellStart"/>
      <w:r>
        <w:t>MongoDB</w:t>
      </w:r>
      <w:proofErr w:type="spellEnd"/>
      <w:r>
        <w:t xml:space="preserve"> as the website’s database.</w:t>
      </w:r>
    </w:p>
    <w:p w14:paraId="107CF098" w14:textId="17996641" w:rsidR="001E5F79" w:rsidRDefault="001E5F79" w:rsidP="00E46C33">
      <w:pPr>
        <w:pStyle w:val="BodyText"/>
        <w:numPr>
          <w:ilvl w:val="0"/>
          <w:numId w:val="16"/>
        </w:numPr>
        <w:spacing w:after="100"/>
      </w:pPr>
      <w:r>
        <w:t>Implemented location service using Geolocation API to determine user</w:t>
      </w:r>
      <w:r w:rsidR="00B721DA">
        <w:t xml:space="preserve">’s </w:t>
      </w:r>
      <w:r>
        <w:t>location.</w:t>
      </w:r>
    </w:p>
    <w:p w14:paraId="6077D86D" w14:textId="774BD1BE" w:rsidR="00DC190F" w:rsidRDefault="00DC190F" w:rsidP="00E46C33">
      <w:pPr>
        <w:pStyle w:val="BodyText"/>
        <w:numPr>
          <w:ilvl w:val="0"/>
          <w:numId w:val="16"/>
        </w:numPr>
        <w:spacing w:after="100"/>
      </w:pPr>
      <w:r>
        <w:t>Enabled users to upload</w:t>
      </w:r>
      <w:r w:rsidR="00D33AAA">
        <w:t xml:space="preserve"> or download</w:t>
      </w:r>
      <w:r>
        <w:t xml:space="preserve"> data from Dropbox using Dropbox API</w:t>
      </w:r>
      <w:r w:rsidR="00B51880">
        <w:t>.</w:t>
      </w:r>
    </w:p>
    <w:p w14:paraId="704B6716" w14:textId="3DED56E6" w:rsidR="00F015DE" w:rsidRDefault="00CB4889" w:rsidP="007B1ED8">
      <w:pPr>
        <w:pStyle w:val="Heading1"/>
        <w:spacing w:before="240"/>
      </w:pPr>
      <w:r>
        <w:t>Work</w:t>
      </w:r>
      <w:r w:rsidR="00C26265">
        <w:t xml:space="preserve"> </w:t>
      </w:r>
      <w:r w:rsidR="000201D0">
        <w:t>Experience</w:t>
      </w:r>
    </w:p>
    <w:sdt>
      <w:sdtPr>
        <w:id w:val="9459739"/>
        <w:placeholder>
          <w:docPart w:val="780B4A6EB8F25249A523247FFF2014D0"/>
        </w:placeholder>
      </w:sdtPr>
      <w:sdtEndPr/>
      <w:sdtContent>
        <w:sdt>
          <w:sdtPr>
            <w:id w:val="9459741"/>
            <w:placeholder>
              <w:docPart w:val="037ED9CC7C52D24FBC1AAB0C75A30ED0"/>
            </w:placeholder>
          </w:sdtPr>
          <w:sdtEndPr/>
          <w:sdtContent>
            <w:p w14:paraId="7E1D3679" w14:textId="4206D53B" w:rsidR="002C2A11" w:rsidRPr="007B1ED8" w:rsidRDefault="00F5630A" w:rsidP="00FB6027">
              <w:pPr>
                <w:pStyle w:val="BodyText"/>
                <w:spacing w:after="0"/>
                <w:rPr>
                  <w:b/>
                </w:rPr>
              </w:pPr>
              <w:r w:rsidRPr="0021695B">
                <w:rPr>
                  <w:b/>
                  <w:sz w:val="22"/>
                  <w:lang w:eastAsia="zh-CN"/>
                </w:rPr>
                <w:t>ScanLaser</w:t>
              </w:r>
              <w:r w:rsidR="007B1ED8" w:rsidRPr="007B1ED8">
                <w:rPr>
                  <w:lang w:eastAsia="zh-CN"/>
                </w:rPr>
                <w:t xml:space="preserve"> </w:t>
              </w:r>
              <w:r w:rsidR="007B1ED8" w:rsidRPr="007B1ED8">
                <w:rPr>
                  <w:sz w:val="18"/>
                  <w:szCs w:val="18"/>
                  <w:lang w:eastAsia="zh-CN"/>
                </w:rPr>
                <w:t>(</w:t>
              </w:r>
              <w:r w:rsidR="002C2A11" w:rsidRPr="007B1ED8">
                <w:rPr>
                  <w:sz w:val="18"/>
                  <w:szCs w:val="18"/>
                </w:rPr>
                <w:t>Wuhan, China</w:t>
              </w:r>
              <w:r w:rsidR="007B1ED8">
                <w:rPr>
                  <w:sz w:val="18"/>
                  <w:szCs w:val="18"/>
                </w:rPr>
                <w:t>)</w:t>
              </w:r>
              <w:r w:rsidR="007B1ED8">
                <w:rPr>
                  <w:sz w:val="18"/>
                  <w:szCs w:val="18"/>
                </w:rPr>
                <w:tab/>
              </w:r>
              <w:r w:rsidR="007B1ED8">
                <w:rPr>
                  <w:sz w:val="18"/>
                  <w:szCs w:val="18"/>
                </w:rPr>
                <w:tab/>
              </w:r>
              <w:r w:rsidR="007C60D6">
                <w:rPr>
                  <w:sz w:val="18"/>
                  <w:szCs w:val="18"/>
                </w:rPr>
                <w:tab/>
              </w:r>
              <w:r w:rsidR="002C2A11" w:rsidRPr="007B1ED8">
                <w:rPr>
                  <w:b/>
                  <w:lang w:eastAsia="zh-CN"/>
                </w:rPr>
                <w:t xml:space="preserve">Software </w:t>
              </w:r>
              <w:r w:rsidR="00D91EC0" w:rsidRPr="007B1ED8">
                <w:rPr>
                  <w:b/>
                  <w:lang w:eastAsia="zh-CN"/>
                </w:rPr>
                <w:t>Engineer</w:t>
              </w:r>
              <w:r w:rsidRPr="007B1ED8">
                <w:rPr>
                  <w:b/>
                  <w:lang w:eastAsia="zh-CN"/>
                </w:rPr>
                <w:t xml:space="preserve"> </w:t>
              </w:r>
              <w:r w:rsidR="00F71822" w:rsidRPr="007B1ED8">
                <w:rPr>
                  <w:b/>
                  <w:lang w:eastAsia="zh-CN"/>
                </w:rPr>
                <w:t>Intern</w:t>
              </w:r>
              <w:r w:rsidR="002C2A11">
                <w:rPr>
                  <w:lang w:eastAsia="zh-CN"/>
                </w:rPr>
                <w:tab/>
              </w:r>
              <w:r>
                <w:rPr>
                  <w:lang w:eastAsia="zh-CN"/>
                </w:rPr>
                <w:tab/>
              </w:r>
              <w:r>
                <w:rPr>
                  <w:lang w:eastAsia="zh-CN"/>
                </w:rPr>
                <w:tab/>
              </w:r>
              <w:r>
                <w:rPr>
                  <w:lang w:eastAsia="zh-CN"/>
                </w:rPr>
                <w:tab/>
              </w:r>
              <w:r w:rsidR="00DF1AEF" w:rsidRPr="00290790">
                <w:rPr>
                  <w:lang w:eastAsia="zh-CN"/>
                </w:rPr>
                <w:t xml:space="preserve">2014 </w:t>
              </w:r>
              <w:proofErr w:type="gramStart"/>
              <w:r w:rsidR="00DF1AEF" w:rsidRPr="00290790">
                <w:rPr>
                  <w:lang w:eastAsia="zh-CN"/>
                </w:rPr>
                <w:t>Summer</w:t>
              </w:r>
              <w:proofErr w:type="gramEnd"/>
            </w:p>
            <w:p w14:paraId="0B6B4A4E" w14:textId="671FDD6C" w:rsidR="00290790" w:rsidRDefault="00D91EC0" w:rsidP="00ED0313">
              <w:pPr>
                <w:pStyle w:val="BodyText"/>
                <w:spacing w:before="80"/>
                <w:rPr>
                  <w:i/>
                  <w:lang w:eastAsia="zh-CN"/>
                </w:rPr>
              </w:pPr>
              <w:r w:rsidRPr="000C1BD6">
                <w:rPr>
                  <w:rFonts w:hint="eastAsia"/>
                  <w:i/>
                  <w:lang w:eastAsia="zh-CN"/>
                </w:rPr>
                <w:t xml:space="preserve">ScanLaser </w:t>
              </w:r>
              <w:r w:rsidR="007B1ED8" w:rsidRPr="000C1BD6">
                <w:rPr>
                  <w:i/>
                </w:rPr>
                <w:t xml:space="preserve">(www.scanlasertech.com) </w:t>
              </w:r>
              <w:r w:rsidRPr="000C1BD6">
                <w:rPr>
                  <w:rFonts w:hint="eastAsia"/>
                  <w:i/>
                  <w:lang w:eastAsia="zh-CN"/>
                </w:rPr>
                <w:t xml:space="preserve">is </w:t>
              </w:r>
              <w:r w:rsidR="00AA0FC4" w:rsidRPr="000C1BD6">
                <w:rPr>
                  <w:i/>
                  <w:lang w:eastAsia="zh-CN"/>
                </w:rPr>
                <w:t xml:space="preserve">a </w:t>
              </w:r>
              <w:r w:rsidR="00290790">
                <w:rPr>
                  <w:i/>
                  <w:lang w:eastAsia="zh-CN"/>
                </w:rPr>
                <w:t>leading</w:t>
              </w:r>
              <w:r w:rsidR="00AA0FC4" w:rsidRPr="000C1BD6">
                <w:rPr>
                  <w:rFonts w:hint="eastAsia"/>
                  <w:i/>
                  <w:lang w:eastAsia="zh-CN"/>
                </w:rPr>
                <w:t xml:space="preserve"> 3D scanner </w:t>
              </w:r>
              <w:r w:rsidR="00F93907" w:rsidRPr="000C1BD6">
                <w:rPr>
                  <w:i/>
                  <w:lang w:eastAsia="zh-CN"/>
                </w:rPr>
                <w:t>manufacturer</w:t>
              </w:r>
              <w:r w:rsidR="00290790">
                <w:rPr>
                  <w:i/>
                  <w:lang w:eastAsia="zh-CN"/>
                </w:rPr>
                <w:t>,</w:t>
              </w:r>
              <w:r w:rsidR="00AA0FC4" w:rsidRPr="000C1BD6">
                <w:rPr>
                  <w:rFonts w:hint="eastAsia"/>
                  <w:i/>
                  <w:lang w:eastAsia="zh-CN"/>
                </w:rPr>
                <w:t xml:space="preserve"> </w:t>
              </w:r>
              <w:r w:rsidR="00290790">
                <w:rPr>
                  <w:i/>
                  <w:lang w:eastAsia="zh-CN"/>
                </w:rPr>
                <w:t>specializing</w:t>
              </w:r>
              <w:r w:rsidR="00F93907" w:rsidRPr="000C1BD6">
                <w:rPr>
                  <w:i/>
                  <w:lang w:eastAsia="zh-CN"/>
                </w:rPr>
                <w:t xml:space="preserve"> in making non-contact active</w:t>
              </w:r>
              <w:r w:rsidR="00DB025D">
                <w:rPr>
                  <w:i/>
                  <w:lang w:eastAsia="zh-CN"/>
                </w:rPr>
                <w:t xml:space="preserve"> laser</w:t>
              </w:r>
              <w:r w:rsidR="00F93907" w:rsidRPr="000C1BD6">
                <w:rPr>
                  <w:i/>
                  <w:lang w:eastAsia="zh-CN"/>
                </w:rPr>
                <w:t xml:space="preserve"> scanners</w:t>
              </w:r>
              <w:r w:rsidRPr="000C1BD6">
                <w:rPr>
                  <w:i/>
                  <w:lang w:eastAsia="zh-CN"/>
                </w:rPr>
                <w:t xml:space="preserve">. </w:t>
              </w:r>
              <w:r w:rsidR="00290790">
                <w:rPr>
                  <w:i/>
                  <w:lang w:eastAsia="zh-CN"/>
                </w:rPr>
                <w:t>Following are specific contributions:</w:t>
              </w:r>
            </w:p>
            <w:p w14:paraId="14C0CC9B" w14:textId="6ECD6ABC" w:rsidR="0027405A" w:rsidRPr="00290790" w:rsidRDefault="00290790" w:rsidP="00290790">
              <w:pPr>
                <w:pStyle w:val="BodyText"/>
                <w:numPr>
                  <w:ilvl w:val="0"/>
                  <w:numId w:val="15"/>
                </w:numPr>
                <w:rPr>
                  <w:lang w:eastAsia="zh-CN"/>
                </w:rPr>
              </w:pPr>
              <w:r>
                <w:rPr>
                  <w:lang w:eastAsia="zh-CN"/>
                </w:rPr>
                <w:t>Contributed</w:t>
              </w:r>
              <w:r w:rsidR="00E43FB2" w:rsidRPr="00290790">
                <w:rPr>
                  <w:lang w:eastAsia="zh-CN"/>
                </w:rPr>
                <w:t xml:space="preserve"> </w:t>
              </w:r>
              <w:r w:rsidR="00F93907" w:rsidRPr="00290790">
                <w:t xml:space="preserve">to develop </w:t>
              </w:r>
              <w:r w:rsidR="0017120F" w:rsidRPr="00290790">
                <w:t>Visual</w:t>
              </w:r>
              <w:r w:rsidR="00F93907" w:rsidRPr="00290790">
                <w:t xml:space="preserve"> Studio</w:t>
              </w:r>
              <w:r w:rsidR="00F433AC" w:rsidRPr="00290790">
                <w:t xml:space="preserve"> based </w:t>
              </w:r>
              <w:r w:rsidR="00B20CD0" w:rsidRPr="00290790">
                <w:t>software</w:t>
              </w:r>
              <w:r w:rsidR="00503B58">
                <w:t xml:space="preserve"> </w:t>
              </w:r>
              <w:proofErr w:type="spellStart"/>
              <w:r w:rsidR="00503B58">
                <w:t>CloudProcess</w:t>
              </w:r>
              <w:proofErr w:type="spellEnd"/>
              <w:r w:rsidR="00B20CD0" w:rsidRPr="00290790">
                <w:t xml:space="preserve"> </w:t>
              </w:r>
              <w:r w:rsidR="00F93907" w:rsidRPr="00290790">
                <w:t xml:space="preserve">in C </w:t>
              </w:r>
              <w:r w:rsidR="00B20CD0" w:rsidRPr="00290790">
                <w:t>that merges</w:t>
              </w:r>
              <w:r w:rsidR="00F92B17" w:rsidRPr="00290790">
                <w:t xml:space="preserve"> </w:t>
              </w:r>
              <w:r w:rsidR="00B20CD0" w:rsidRPr="00290790">
                <w:t xml:space="preserve">the point </w:t>
              </w:r>
              <w:r w:rsidR="00F93907" w:rsidRPr="00290790">
                <w:t xml:space="preserve">cloud </w:t>
              </w:r>
              <w:r w:rsidR="00B20CD0" w:rsidRPr="00290790">
                <w:t>data</w:t>
              </w:r>
              <w:r w:rsidR="00D91EC0" w:rsidRPr="00290790">
                <w:t xml:space="preserve"> </w:t>
              </w:r>
              <w:r w:rsidR="00F93907" w:rsidRPr="00290790">
                <w:t>with</w:t>
              </w:r>
              <w:r w:rsidR="00D91EC0" w:rsidRPr="00290790">
                <w:t xml:space="preserve"> </w:t>
              </w:r>
              <w:r w:rsidR="00CE7B10">
                <w:t xml:space="preserve">color </w:t>
              </w:r>
              <w:r w:rsidR="00B20CD0" w:rsidRPr="00290790">
                <w:t>photo</w:t>
              </w:r>
              <w:r w:rsidR="00CE7B10">
                <w:t>s</w:t>
              </w:r>
              <w:r w:rsidR="00F433AC" w:rsidRPr="00290790">
                <w:t xml:space="preserve">, enabling </w:t>
              </w:r>
              <w:r w:rsidR="00B20CD0" w:rsidRPr="00290790">
                <w:t xml:space="preserve">point </w:t>
              </w:r>
              <w:r w:rsidR="00F93907" w:rsidRPr="00290790">
                <w:t xml:space="preserve">cloud </w:t>
              </w:r>
              <w:r>
                <w:t xml:space="preserve">data </w:t>
              </w:r>
              <w:r w:rsidR="00F433AC" w:rsidRPr="00290790">
                <w:t xml:space="preserve">to be </w:t>
              </w:r>
              <w:r w:rsidR="00F93907" w:rsidRPr="00290790">
                <w:t>in the same color as the object it represents</w:t>
              </w:r>
              <w:r w:rsidR="00B20CD0" w:rsidRPr="00290790">
                <w:t>.</w:t>
              </w:r>
              <w:r w:rsidR="00E43FB2" w:rsidRPr="00290790">
                <w:rPr>
                  <w:lang w:eastAsia="zh-CN"/>
                </w:rPr>
                <w:t xml:space="preserve"> </w:t>
              </w:r>
            </w:p>
            <w:p w14:paraId="2C180F17" w14:textId="001028F6" w:rsidR="00531931" w:rsidRDefault="00AA0FC4" w:rsidP="00225A85">
              <w:pPr>
                <w:pStyle w:val="BodyText"/>
                <w:numPr>
                  <w:ilvl w:val="0"/>
                  <w:numId w:val="15"/>
                </w:numPr>
              </w:pPr>
              <w:r>
                <w:t xml:space="preserve">Implemented </w:t>
              </w:r>
              <w:r w:rsidR="00C4345F">
                <w:rPr>
                  <w:rFonts w:hint="eastAsia"/>
                  <w:lang w:eastAsia="zh-CN"/>
                </w:rPr>
                <w:t>part</w:t>
              </w:r>
              <w:r w:rsidR="00C4345F">
                <w:rPr>
                  <w:lang w:eastAsia="zh-CN"/>
                </w:rPr>
                <w:t xml:space="preserve"> of </w:t>
              </w:r>
              <w:r w:rsidR="00531931">
                <w:t xml:space="preserve">calibrating system in C using </w:t>
              </w:r>
              <w:r w:rsidR="00CB2BF2">
                <w:t>Z. Zhang’s</w:t>
              </w:r>
              <w:r w:rsidR="00531931">
                <w:t xml:space="preserve"> algorithm </w:t>
              </w:r>
              <w:r w:rsidR="00CB2BF2">
                <w:t xml:space="preserve">from OpenCV to </w:t>
              </w:r>
              <w:r w:rsidR="00E3373B">
                <w:t>calculate</w:t>
              </w:r>
              <w:r w:rsidR="00CB2BF2">
                <w:t xml:space="preserve"> intrinsic</w:t>
              </w:r>
              <w:r w:rsidR="00CC13AA">
                <w:t xml:space="preserve"> matrix</w:t>
              </w:r>
              <w:r w:rsidR="00CB2BF2">
                <w:t xml:space="preserve">, extrinsic </w:t>
              </w:r>
              <w:r w:rsidR="00CB2BF2">
                <w:rPr>
                  <w:lang w:eastAsia="zh-CN"/>
                </w:rPr>
                <w:t>matrix and distortion coefficients.</w:t>
              </w:r>
            </w:p>
            <w:p w14:paraId="13476840" w14:textId="5A688DFC" w:rsidR="002C2A11" w:rsidRDefault="00AA0FC4" w:rsidP="0027405A">
              <w:pPr>
                <w:pStyle w:val="BodyText"/>
                <w:numPr>
                  <w:ilvl w:val="0"/>
                  <w:numId w:val="15"/>
                </w:numPr>
              </w:pPr>
              <w:r>
                <w:t xml:space="preserve">Studied </w:t>
              </w:r>
              <w:r w:rsidR="00F93907">
                <w:t xml:space="preserve">software </w:t>
              </w:r>
              <w:r>
                <w:t xml:space="preserve">tools like </w:t>
              </w:r>
              <w:r w:rsidR="004F6D85">
                <w:rPr>
                  <w:lang w:eastAsia="zh-CN"/>
                </w:rPr>
                <w:t xml:space="preserve">Geomagic to propose </w:t>
              </w:r>
              <w:r w:rsidR="00CB2BF2">
                <w:rPr>
                  <w:lang w:eastAsia="zh-CN"/>
                </w:rPr>
                <w:t>new</w:t>
              </w:r>
              <w:r w:rsidR="004F6D85">
                <w:rPr>
                  <w:lang w:eastAsia="zh-CN"/>
                </w:rPr>
                <w:t xml:space="preserve"> functionalities to the software team.</w:t>
              </w:r>
            </w:p>
          </w:sdtContent>
        </w:sdt>
      </w:sdtContent>
    </w:sdt>
    <w:p w14:paraId="17BEA776" w14:textId="3583CEEC" w:rsidR="00F015DE" w:rsidRPr="00290790" w:rsidRDefault="00BC069B" w:rsidP="00FB6027">
      <w:pPr>
        <w:pStyle w:val="Heading2"/>
        <w:spacing w:after="0"/>
        <w:rPr>
          <w:b w:val="0"/>
        </w:rPr>
      </w:pPr>
      <w:r w:rsidRPr="0021695B">
        <w:rPr>
          <w:sz w:val="22"/>
          <w:szCs w:val="22"/>
        </w:rPr>
        <w:t>Ruibo Technology</w:t>
      </w:r>
      <w:r w:rsidR="007B1ED8">
        <w:t xml:space="preserve"> </w:t>
      </w:r>
      <w:r w:rsidR="007B1ED8" w:rsidRPr="007B1ED8">
        <w:rPr>
          <w:b w:val="0"/>
          <w:sz w:val="18"/>
          <w:szCs w:val="18"/>
        </w:rPr>
        <w:t>(Changsha, China</w:t>
      </w:r>
      <w:proofErr w:type="gramStart"/>
      <w:r w:rsidR="007B1ED8" w:rsidRPr="007B1ED8">
        <w:rPr>
          <w:b w:val="0"/>
          <w:sz w:val="18"/>
          <w:szCs w:val="18"/>
        </w:rPr>
        <w:t>)</w:t>
      </w:r>
      <w:r w:rsidR="00253A06">
        <w:rPr>
          <w:b w:val="0"/>
          <w:sz w:val="18"/>
          <w:szCs w:val="18"/>
        </w:rPr>
        <w:t xml:space="preserve">              </w:t>
      </w:r>
      <w:r w:rsidR="00253A06">
        <w:rPr>
          <w:rFonts w:hint="eastAsia"/>
          <w:b w:val="0"/>
          <w:sz w:val="18"/>
          <w:szCs w:val="18"/>
          <w:lang w:eastAsia="zh-CN"/>
        </w:rPr>
        <w:t xml:space="preserve"> </w:t>
      </w:r>
      <w:r w:rsidR="007B1ED8">
        <w:t>Software</w:t>
      </w:r>
      <w:proofErr w:type="gramEnd"/>
      <w:r w:rsidR="002E5D45" w:rsidRPr="007B1ED8">
        <w:t xml:space="preserve"> Developer</w:t>
      </w:r>
      <w:r w:rsidR="00DF1AEF" w:rsidRPr="007B1ED8">
        <w:t xml:space="preserve"> Intern</w:t>
      </w:r>
      <w:r w:rsidR="002E5D45">
        <w:tab/>
      </w:r>
      <w:r w:rsidR="00F5630A">
        <w:tab/>
      </w:r>
      <w:r w:rsidR="00F5630A">
        <w:tab/>
      </w:r>
      <w:r w:rsidR="00F5630A">
        <w:tab/>
      </w:r>
      <w:r w:rsidR="00253A06" w:rsidRPr="00290790">
        <w:rPr>
          <w:rFonts w:hint="eastAsia"/>
          <w:b w:val="0"/>
          <w:lang w:eastAsia="zh-CN"/>
        </w:rPr>
        <w:t xml:space="preserve"> </w:t>
      </w:r>
      <w:r w:rsidR="00DF1AEF" w:rsidRPr="00290790">
        <w:rPr>
          <w:b w:val="0"/>
        </w:rPr>
        <w:t>2013 Summer</w:t>
      </w:r>
    </w:p>
    <w:p w14:paraId="7999A564" w14:textId="0CD458FD" w:rsidR="00162F31" w:rsidRPr="00AB7D2E" w:rsidRDefault="00162F31" w:rsidP="00ED0313">
      <w:pPr>
        <w:pStyle w:val="BodyText"/>
        <w:spacing w:before="80"/>
        <w:rPr>
          <w:i/>
        </w:rPr>
      </w:pPr>
      <w:r w:rsidRPr="00AB7D2E">
        <w:rPr>
          <w:i/>
        </w:rPr>
        <w:t xml:space="preserve">Ruibo Technology is </w:t>
      </w:r>
      <w:r w:rsidR="00871D18" w:rsidRPr="00AB7D2E">
        <w:rPr>
          <w:i/>
        </w:rPr>
        <w:t>a</w:t>
      </w:r>
      <w:r w:rsidR="00ED0D21">
        <w:rPr>
          <w:i/>
        </w:rPr>
        <w:t xml:space="preserve"> major</w:t>
      </w:r>
      <w:r w:rsidR="00871D18" w:rsidRPr="00AB7D2E">
        <w:rPr>
          <w:i/>
        </w:rPr>
        <w:t xml:space="preserve"> </w:t>
      </w:r>
      <w:r w:rsidR="005309AF" w:rsidRPr="00AB7D2E">
        <w:rPr>
          <w:i/>
        </w:rPr>
        <w:t xml:space="preserve">electronics </w:t>
      </w:r>
      <w:r w:rsidR="00871D18" w:rsidRPr="00AB7D2E">
        <w:rPr>
          <w:i/>
        </w:rPr>
        <w:t xml:space="preserve">company focusing on </w:t>
      </w:r>
      <w:r w:rsidR="000442E9" w:rsidRPr="00AB7D2E">
        <w:rPr>
          <w:i/>
        </w:rPr>
        <w:t>de</w:t>
      </w:r>
      <w:r w:rsidR="00871D18" w:rsidRPr="00AB7D2E">
        <w:rPr>
          <w:i/>
        </w:rPr>
        <w:t>veloping</w:t>
      </w:r>
      <w:r w:rsidR="0021708B" w:rsidRPr="00AB7D2E">
        <w:rPr>
          <w:i/>
        </w:rPr>
        <w:t xml:space="preserve"> </w:t>
      </w:r>
      <w:r w:rsidR="000442E9" w:rsidRPr="00AB7D2E">
        <w:rPr>
          <w:i/>
        </w:rPr>
        <w:t>electronic scales</w:t>
      </w:r>
      <w:r w:rsidR="00871D18" w:rsidRPr="00AB7D2E">
        <w:rPr>
          <w:i/>
        </w:rPr>
        <w:t xml:space="preserve"> </w:t>
      </w:r>
      <w:r w:rsidR="00A43003">
        <w:rPr>
          <w:i/>
        </w:rPr>
        <w:t>features</w:t>
      </w:r>
      <w:r w:rsidR="00871D18" w:rsidRPr="00AB7D2E">
        <w:rPr>
          <w:i/>
        </w:rPr>
        <w:t xml:space="preserve"> </w:t>
      </w:r>
      <w:r w:rsidR="000439B6" w:rsidRPr="00AB7D2E">
        <w:rPr>
          <w:i/>
        </w:rPr>
        <w:t>cloud technology</w:t>
      </w:r>
      <w:r w:rsidR="000442E9" w:rsidRPr="00AB7D2E">
        <w:rPr>
          <w:i/>
        </w:rPr>
        <w:t xml:space="preserve">. </w:t>
      </w:r>
      <w:r w:rsidR="00A43003">
        <w:rPr>
          <w:i/>
        </w:rPr>
        <w:t>S</w:t>
      </w:r>
      <w:r w:rsidR="00AB7D2E" w:rsidRPr="00AB7D2E">
        <w:rPr>
          <w:i/>
        </w:rPr>
        <w:t>pecific</w:t>
      </w:r>
      <w:r w:rsidR="00F41B68" w:rsidRPr="00AB7D2E">
        <w:rPr>
          <w:i/>
        </w:rPr>
        <w:t xml:space="preserve"> contributions</w:t>
      </w:r>
      <w:r w:rsidR="00AB7D2E" w:rsidRPr="00AB7D2E">
        <w:rPr>
          <w:i/>
        </w:rPr>
        <w:t>:</w:t>
      </w:r>
    </w:p>
    <w:p w14:paraId="710A68FE" w14:textId="00C06A21" w:rsidR="00162F31" w:rsidRDefault="0039651C" w:rsidP="00162F31">
      <w:pPr>
        <w:pStyle w:val="BodyText"/>
        <w:numPr>
          <w:ilvl w:val="0"/>
          <w:numId w:val="12"/>
        </w:numPr>
      </w:pPr>
      <w:r>
        <w:t xml:space="preserve">Designed </w:t>
      </w:r>
      <w:r w:rsidR="00E74BED">
        <w:t>Most of User Interface</w:t>
      </w:r>
      <w:r w:rsidR="00DF742C">
        <w:t xml:space="preserve"> of new system</w:t>
      </w:r>
      <w:r w:rsidR="00E74BED">
        <w:t xml:space="preserve"> of </w:t>
      </w:r>
      <w:r w:rsidR="00E74BED" w:rsidRPr="00E74BED">
        <w:t>AO4X series scales</w:t>
      </w:r>
      <w:r w:rsidRPr="00E74BED">
        <w:t xml:space="preserve"> using Microsoft</w:t>
      </w:r>
      <w:r>
        <w:t xml:space="preserve"> Visual Studio</w:t>
      </w:r>
      <w:r w:rsidR="00F57B6F">
        <w:t>.</w:t>
      </w:r>
    </w:p>
    <w:p w14:paraId="1A30F022" w14:textId="4845E8D3" w:rsidR="00162F31" w:rsidRDefault="009F0E7B" w:rsidP="00162F31">
      <w:pPr>
        <w:pStyle w:val="BodyText"/>
        <w:numPr>
          <w:ilvl w:val="0"/>
          <w:numId w:val="12"/>
        </w:numPr>
      </w:pPr>
      <w:r>
        <w:t>C</w:t>
      </w:r>
      <w:r w:rsidR="00162F31">
        <w:t xml:space="preserve">ontributed to </w:t>
      </w:r>
      <w:r w:rsidR="0012357C">
        <w:t xml:space="preserve">managing </w:t>
      </w:r>
      <w:r w:rsidR="00F034B4">
        <w:t>front-end</w:t>
      </w:r>
      <w:r>
        <w:t xml:space="preserve"> Oracle SQL database by </w:t>
      </w:r>
      <w:r w:rsidR="00C2025C">
        <w:t>editing</w:t>
      </w:r>
      <w:r>
        <w:t xml:space="preserve"> tables and </w:t>
      </w:r>
      <w:r w:rsidR="00C2025C">
        <w:t xml:space="preserve">manipulating </w:t>
      </w:r>
      <w:r>
        <w:t>data.</w:t>
      </w:r>
      <w:r w:rsidR="000442E9">
        <w:t xml:space="preserve"> </w:t>
      </w:r>
    </w:p>
    <w:p w14:paraId="441344CC" w14:textId="3E3E62BF" w:rsidR="00162F31" w:rsidRDefault="00BE7557" w:rsidP="00D01BFE">
      <w:pPr>
        <w:pStyle w:val="BodyText"/>
        <w:numPr>
          <w:ilvl w:val="0"/>
          <w:numId w:val="12"/>
        </w:numPr>
      </w:pPr>
      <w:r>
        <w:t>R</w:t>
      </w:r>
      <w:r w:rsidR="00C6526F">
        <w:t xml:space="preserve">an usability tests on a new C# system </w:t>
      </w:r>
      <w:r w:rsidR="009E29C6">
        <w:t xml:space="preserve">with </w:t>
      </w:r>
      <w:r w:rsidR="00CC35E7">
        <w:t>over 100</w:t>
      </w:r>
      <w:r w:rsidR="009E29C6">
        <w:t xml:space="preserve"> sets of random combinations of instructions.</w:t>
      </w:r>
    </w:p>
    <w:p w14:paraId="197F2CFF" w14:textId="47D3C909" w:rsidR="000E4F0E" w:rsidRDefault="00C42284" w:rsidP="007B1ED8">
      <w:pPr>
        <w:pStyle w:val="Heading1"/>
        <w:spacing w:before="240"/>
      </w:pPr>
      <w:r>
        <w:t>Interests</w:t>
      </w:r>
      <w:r w:rsidR="00ED0313">
        <w:t xml:space="preserve"> &amp; Skills</w:t>
      </w:r>
    </w:p>
    <w:p w14:paraId="756C3CF9" w14:textId="43FA3969" w:rsidR="00AB7D2E" w:rsidRPr="002F295E" w:rsidRDefault="00C42284" w:rsidP="00C42284">
      <w:pPr>
        <w:pStyle w:val="BodyText"/>
        <w:rPr>
          <w:i/>
        </w:rPr>
      </w:pPr>
      <w:r>
        <w:rPr>
          <w:b/>
        </w:rPr>
        <w:t xml:space="preserve">Favorite Readings: </w:t>
      </w:r>
      <w:r w:rsidR="007B1ED8">
        <w:rPr>
          <w:i/>
        </w:rPr>
        <w:t>On Top of Tides,</w:t>
      </w:r>
      <w:r>
        <w:rPr>
          <w:i/>
        </w:rPr>
        <w:t xml:space="preserve"> C I</w:t>
      </w:r>
      <w:r w:rsidR="007B1ED8">
        <w:rPr>
          <w:i/>
        </w:rPr>
        <w:t xml:space="preserve">nterfaces and Implementations, </w:t>
      </w:r>
      <w:r>
        <w:rPr>
          <w:i/>
        </w:rPr>
        <w:t>Internet Minds</w:t>
      </w:r>
      <w:r w:rsidR="00253A06">
        <w:rPr>
          <w:i/>
        </w:rPr>
        <w:t>, Thinking Fast and Slow</w:t>
      </w:r>
      <w:r>
        <w:rPr>
          <w:i/>
        </w:rPr>
        <w:t xml:space="preserve"> </w:t>
      </w:r>
    </w:p>
    <w:p w14:paraId="5D3CEFC6" w14:textId="19D75F51" w:rsidR="00241EA5" w:rsidRDefault="00C42284" w:rsidP="00AB7D2E">
      <w:pPr>
        <w:pStyle w:val="BodyText"/>
        <w:rPr>
          <w:szCs w:val="20"/>
        </w:rPr>
      </w:pPr>
      <w:r w:rsidRPr="00C42284">
        <w:rPr>
          <w:b/>
          <w:szCs w:val="20"/>
        </w:rPr>
        <w:t>Programming Language:</w:t>
      </w:r>
      <w:r w:rsidRPr="00C42284">
        <w:rPr>
          <w:szCs w:val="20"/>
        </w:rPr>
        <w:t xml:space="preserve"> C, C+</w:t>
      </w:r>
      <w:r w:rsidR="00E46C33">
        <w:rPr>
          <w:szCs w:val="20"/>
        </w:rPr>
        <w:t>+, C#, HTML5, JavaScript, CSS3</w:t>
      </w:r>
      <w:r w:rsidRPr="00C42284">
        <w:rPr>
          <w:szCs w:val="20"/>
        </w:rPr>
        <w:t>, Python</w:t>
      </w:r>
      <w:r w:rsidRPr="00C42284">
        <w:rPr>
          <w:szCs w:val="20"/>
          <w:lang w:eastAsia="zh-CN"/>
        </w:rPr>
        <w:t>，</w:t>
      </w:r>
      <w:r w:rsidR="00E46C33">
        <w:rPr>
          <w:szCs w:val="20"/>
        </w:rPr>
        <w:t>Impcore, Scheme</w:t>
      </w:r>
      <w:r w:rsidRPr="00C42284">
        <w:rPr>
          <w:szCs w:val="20"/>
        </w:rPr>
        <w:t>, Java</w:t>
      </w:r>
    </w:p>
    <w:p w14:paraId="71794FDA" w14:textId="55F94ED0" w:rsidR="002F295E" w:rsidRDefault="002F295E" w:rsidP="00AB7D2E">
      <w:pPr>
        <w:pStyle w:val="BodyText"/>
        <w:rPr>
          <w:szCs w:val="20"/>
        </w:rPr>
      </w:pPr>
      <w:r w:rsidRPr="007B1ED8">
        <w:rPr>
          <w:b/>
          <w:szCs w:val="20"/>
        </w:rPr>
        <w:t>Speaking Language:</w:t>
      </w:r>
      <w:r>
        <w:rPr>
          <w:szCs w:val="20"/>
        </w:rPr>
        <w:t xml:space="preserve"> Mandarin, English</w:t>
      </w:r>
    </w:p>
    <w:p w14:paraId="79CD20A3" w14:textId="5AE65FF3" w:rsidR="00724CAB" w:rsidRPr="00AB7D2E" w:rsidRDefault="00697937" w:rsidP="00AB7D2E">
      <w:pPr>
        <w:pStyle w:val="BodyText"/>
        <w:rPr>
          <w:szCs w:val="20"/>
        </w:rPr>
      </w:pPr>
      <w:r w:rsidRPr="00697937">
        <w:rPr>
          <w:b/>
          <w:szCs w:val="20"/>
          <w:lang w:eastAsia="zh-CN"/>
        </w:rPr>
        <w:t>Familiar Operating System:</w:t>
      </w:r>
      <w:r>
        <w:rPr>
          <w:szCs w:val="20"/>
          <w:lang w:eastAsia="zh-CN"/>
        </w:rPr>
        <w:t xml:space="preserve"> Linux Kali, Linux Redhat, Windows XP, </w:t>
      </w:r>
      <w:proofErr w:type="gramStart"/>
      <w:r>
        <w:rPr>
          <w:szCs w:val="20"/>
          <w:lang w:eastAsia="zh-CN"/>
        </w:rPr>
        <w:t>Windows</w:t>
      </w:r>
      <w:proofErr w:type="gramEnd"/>
      <w:r>
        <w:rPr>
          <w:szCs w:val="20"/>
          <w:lang w:eastAsia="zh-CN"/>
        </w:rPr>
        <w:t xml:space="preserve"> 7</w:t>
      </w:r>
      <w:r w:rsidR="00C87A49">
        <w:rPr>
          <w:szCs w:val="20"/>
          <w:lang w:eastAsia="zh-CN"/>
        </w:rPr>
        <w:t>,</w:t>
      </w:r>
      <w:r w:rsidR="00C87A49" w:rsidRPr="00C87A49">
        <w:rPr>
          <w:szCs w:val="20"/>
          <w:lang w:eastAsia="zh-CN"/>
        </w:rPr>
        <w:t xml:space="preserve"> </w:t>
      </w:r>
      <w:r w:rsidR="00C87A49">
        <w:rPr>
          <w:szCs w:val="20"/>
          <w:lang w:eastAsia="zh-CN"/>
        </w:rPr>
        <w:t>MacOS</w:t>
      </w:r>
    </w:p>
    <w:sectPr w:rsidR="00724CAB" w:rsidRPr="00AB7D2E" w:rsidSect="00AE5A41">
      <w:headerReference w:type="default" r:id="rId8"/>
      <w:footerReference w:type="default" r:id="rId9"/>
      <w:headerReference w:type="first" r:id="rId10"/>
      <w:pgSz w:w="12240" w:h="15840"/>
      <w:pgMar w:top="0" w:right="720" w:bottom="0" w:left="720" w:header="1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9D29D2" w14:textId="77777777" w:rsidR="00107172" w:rsidRDefault="00107172">
      <w:r>
        <w:separator/>
      </w:r>
    </w:p>
  </w:endnote>
  <w:endnote w:type="continuationSeparator" w:id="0">
    <w:p w14:paraId="0E64284E" w14:textId="77777777" w:rsidR="00107172" w:rsidRDefault="00107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EB3D48" w14:textId="77777777" w:rsidR="00107172" w:rsidRDefault="00107172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C6526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DE5CB6" w14:textId="77777777" w:rsidR="00107172" w:rsidRDefault="00107172">
      <w:r>
        <w:separator/>
      </w:r>
    </w:p>
  </w:footnote>
  <w:footnote w:type="continuationSeparator" w:id="0">
    <w:p w14:paraId="1923FE41" w14:textId="77777777" w:rsidR="00107172" w:rsidRDefault="001071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0188"/>
      <w:gridCol w:w="720"/>
    </w:tblGrid>
    <w:tr w:rsidR="00107172" w14:paraId="4C2B12AE" w14:textId="77777777" w:rsidTr="00225A85">
      <w:trPr>
        <w:trHeight w:val="724"/>
      </w:trPr>
      <w:tc>
        <w:tcPr>
          <w:tcW w:w="10188" w:type="dxa"/>
          <w:vAlign w:val="center"/>
        </w:tcPr>
        <w:p w14:paraId="2B3835F5" w14:textId="77777777" w:rsidR="00107172" w:rsidRDefault="00107172"/>
      </w:tc>
      <w:tc>
        <w:tcPr>
          <w:tcW w:w="720" w:type="dxa"/>
          <w:shd w:val="clear" w:color="auto" w:fill="A9122A" w:themeFill="accent1"/>
          <w:vAlign w:val="center"/>
        </w:tcPr>
        <w:p w14:paraId="267AB2D3" w14:textId="77777777" w:rsidR="00107172" w:rsidRDefault="00107172"/>
      </w:tc>
    </w:tr>
  </w:tbl>
  <w:p w14:paraId="2B7888BC" w14:textId="77777777" w:rsidR="00107172" w:rsidRDefault="0010717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483" w:type="dxa"/>
      <w:tblInd w:w="108" w:type="dxa"/>
      <w:tblLook w:val="04A0" w:firstRow="1" w:lastRow="0" w:firstColumn="1" w:lastColumn="0" w:noHBand="0" w:noVBand="1"/>
    </w:tblPr>
    <w:tblGrid>
      <w:gridCol w:w="11628"/>
      <w:gridCol w:w="855"/>
    </w:tblGrid>
    <w:tr w:rsidR="00107172" w14:paraId="65825E53" w14:textId="77777777" w:rsidTr="0025050C">
      <w:trPr>
        <w:trHeight w:val="302"/>
      </w:trPr>
      <w:tc>
        <w:tcPr>
          <w:tcW w:w="11628" w:type="dxa"/>
          <w:vAlign w:val="center"/>
        </w:tcPr>
        <w:p w14:paraId="096B65F7" w14:textId="5B17DFD9" w:rsidR="00107172" w:rsidRDefault="00107172" w:rsidP="0025050C">
          <w:pPr>
            <w:pStyle w:val="Titl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287309" wp14:editId="49005C9F">
                    <wp:simplePos x="0" y="0"/>
                    <wp:positionH relativeFrom="column">
                      <wp:posOffset>457200</wp:posOffset>
                    </wp:positionH>
                    <wp:positionV relativeFrom="paragraph">
                      <wp:posOffset>385445</wp:posOffset>
                    </wp:positionV>
                    <wp:extent cx="3543300" cy="51181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43300" cy="511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A9722A" w14:textId="280F86E1" w:rsidR="00107172" w:rsidRPr="00753FB1" w:rsidRDefault="00107172" w:rsidP="0025050C">
                                <w:pPr>
                                  <w:pStyle w:val="ContactDetails"/>
                                  <w:ind w:right="36"/>
                                </w:pPr>
                                <w:r w:rsidRPr="00753FB1">
                                  <w:t>210A Lewis Hall, Tufts University</w:t>
                                </w:r>
                                <w:r w:rsidRPr="00753FB1">
                                  <w:sym w:font="Wingdings 2" w:char="F097"/>
                                </w:r>
                                <w:r>
                                  <w:t xml:space="preserve"> Medford, MA 021</w:t>
                                </w:r>
                                <w:r w:rsidRPr="00753FB1">
                                  <w:t>5</w:t>
                                </w:r>
                                <w:r>
                                  <w:t>5, USA</w:t>
                                </w:r>
                                <w:r w:rsidRPr="00753FB1">
                                  <w:t xml:space="preserve"> </w:t>
                                </w:r>
                              </w:p>
                              <w:p w14:paraId="3D8DA31A" w14:textId="6E34B578" w:rsidR="00107172" w:rsidRPr="00753FB1" w:rsidRDefault="00107172" w:rsidP="0025050C">
                                <w:pPr>
                                  <w:pStyle w:val="ContactDetails"/>
                                  <w:ind w:right="36"/>
                                </w:pPr>
                                <w:r>
                                  <w:t>Phone: (781) 539- 2071</w:t>
                                </w:r>
                                <w:r w:rsidRPr="00753FB1">
                                  <w:t xml:space="preserve"> </w:t>
                                </w:r>
                                <w:r w:rsidRPr="00753FB1">
                                  <w:sym w:font="Wingdings 2" w:char="F097"/>
                                </w:r>
                                <w:r w:rsidRPr="00753FB1">
                                  <w:t xml:space="preserve"> E-Mail: job_haoyang@yahoo.com</w:t>
                                </w:r>
                              </w:p>
                              <w:p w14:paraId="7DB70138" w14:textId="2017349D" w:rsidR="00107172" w:rsidRPr="00753FB1" w:rsidRDefault="00107172" w:rsidP="0025050C">
                                <w:pPr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753FB1"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  <w:lang w:eastAsia="zh-CN"/>
                                  </w:rPr>
                                  <w:t>Personal</w:t>
                                </w:r>
                                <w:r w:rsidRPr="00753FB1">
                                  <w:rPr>
                                    <w:b/>
                                    <w:sz w:val="18"/>
                                    <w:szCs w:val="18"/>
                                    <w:lang w:eastAsia="zh-CN"/>
                                  </w:rPr>
                                  <w:t xml:space="preserve"> </w:t>
                                </w:r>
                                <w:r w:rsidRPr="00753FB1"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  <w:lang w:eastAsia="zh-CN"/>
                                  </w:rPr>
                                  <w:t xml:space="preserve">Page: </w:t>
                                </w:r>
                                <w:r w:rsidR="0009640B"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  <w:lang w:eastAsia="zh-CN"/>
                                  </w:rPr>
                                  <w:t>www.</w:t>
                                </w:r>
                                <w:r w:rsidRPr="00753FB1">
                                  <w:rPr>
                                    <w:b/>
                                    <w:sz w:val="18"/>
                                    <w:szCs w:val="18"/>
                                    <w:lang w:eastAsia="zh-CN"/>
                                  </w:rPr>
                                  <w:t>maohaoyang.github.com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6pt;margin-top:30.35pt;width:279pt;height:4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BMdc4CAAAO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" filled="f" stroked="f">
                    <v:textbox>
                      <w:txbxContent>
                        <w:p w14:paraId="56A9722A" w14:textId="280F86E1" w:rsidR="00107172" w:rsidRPr="00753FB1" w:rsidRDefault="00107172" w:rsidP="0025050C">
                          <w:pPr>
                            <w:pStyle w:val="ContactDetails"/>
                            <w:ind w:right="36"/>
                          </w:pPr>
                          <w:r w:rsidRPr="00753FB1">
                            <w:t>210A Lewis Hall, Tufts University</w:t>
                          </w:r>
                          <w:r w:rsidRPr="00753FB1">
                            <w:sym w:font="Wingdings 2" w:char="F097"/>
                          </w:r>
                          <w:r>
                            <w:t xml:space="preserve"> Medford, MA 021</w:t>
                          </w:r>
                          <w:r w:rsidRPr="00753FB1">
                            <w:t>5</w:t>
                          </w:r>
                          <w:r>
                            <w:t>5, USA</w:t>
                          </w:r>
                          <w:r w:rsidRPr="00753FB1">
                            <w:t xml:space="preserve"> </w:t>
                          </w:r>
                        </w:p>
                        <w:p w14:paraId="3D8DA31A" w14:textId="6E34B578" w:rsidR="00107172" w:rsidRPr="00753FB1" w:rsidRDefault="00107172" w:rsidP="0025050C">
                          <w:pPr>
                            <w:pStyle w:val="ContactDetails"/>
                            <w:ind w:right="36"/>
                          </w:pPr>
                          <w:r>
                            <w:t>Phone: (781) 539- 2071</w:t>
                          </w:r>
                          <w:r w:rsidRPr="00753FB1">
                            <w:t xml:space="preserve"> </w:t>
                          </w:r>
                          <w:r w:rsidRPr="00753FB1">
                            <w:sym w:font="Wingdings 2" w:char="F097"/>
                          </w:r>
                          <w:r w:rsidRPr="00753FB1">
                            <w:t xml:space="preserve"> E-Mail: job_haoyang@yahoo.com</w:t>
                          </w:r>
                        </w:p>
                        <w:p w14:paraId="7DB70138" w14:textId="2017349D" w:rsidR="00107172" w:rsidRPr="00753FB1" w:rsidRDefault="00107172" w:rsidP="0025050C">
                          <w:pPr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753FB1">
                            <w:rPr>
                              <w:rFonts w:hint="eastAsia"/>
                              <w:b/>
                              <w:sz w:val="18"/>
                              <w:szCs w:val="18"/>
                              <w:lang w:eastAsia="zh-CN"/>
                            </w:rPr>
                            <w:t>Personal</w:t>
                          </w:r>
                          <w:r w:rsidRPr="00753FB1">
                            <w:rPr>
                              <w:b/>
                              <w:sz w:val="18"/>
                              <w:szCs w:val="18"/>
                              <w:lang w:eastAsia="zh-CN"/>
                            </w:rPr>
                            <w:t xml:space="preserve"> </w:t>
                          </w:r>
                          <w:r w:rsidRPr="00753FB1">
                            <w:rPr>
                              <w:rFonts w:hint="eastAsia"/>
                              <w:b/>
                              <w:sz w:val="18"/>
                              <w:szCs w:val="18"/>
                              <w:lang w:eastAsia="zh-CN"/>
                            </w:rPr>
                            <w:t xml:space="preserve">Page: </w:t>
                          </w:r>
                          <w:r w:rsidR="0009640B">
                            <w:rPr>
                              <w:rFonts w:hint="eastAsia"/>
                              <w:b/>
                              <w:sz w:val="18"/>
                              <w:szCs w:val="18"/>
                              <w:lang w:eastAsia="zh-CN"/>
                            </w:rPr>
                            <w:t>www.</w:t>
                          </w:r>
                          <w:r w:rsidRPr="00753FB1">
                            <w:rPr>
                              <w:b/>
                              <w:sz w:val="18"/>
                              <w:szCs w:val="18"/>
                              <w:lang w:eastAsia="zh-CN"/>
                            </w:rPr>
                            <w:t>maohaoyang.github.com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EF353A" wp14:editId="3DF367E4">
                    <wp:simplePos x="0" y="0"/>
                    <wp:positionH relativeFrom="column">
                      <wp:posOffset>-2743200</wp:posOffset>
                    </wp:positionH>
                    <wp:positionV relativeFrom="margin">
                      <wp:posOffset>2540</wp:posOffset>
                    </wp:positionV>
                    <wp:extent cx="2628900" cy="513080"/>
                    <wp:effectExtent l="0" t="0" r="0" b="0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28900" cy="513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14:paraId="2BEA4D6F" w14:textId="2A422CD2" w:rsidR="00107172" w:rsidRPr="0025050C" w:rsidRDefault="00107172" w:rsidP="0025050C">
                                <w:pPr>
                                  <w:pStyle w:val="Title"/>
                                  <w:spacing w:after="0"/>
                                  <w:rPr>
                                    <w:noProof/>
                                    <w:sz w:val="48"/>
                                    <w:szCs w:val="48"/>
                                  </w:rPr>
                                </w:pPr>
                                <w:r w:rsidRPr="0025050C">
                                  <w:rPr>
                                    <w:sz w:val="48"/>
                                    <w:szCs w:val="48"/>
                                  </w:rPr>
                                  <w:t>Haoyang Mao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27" type="#_x0000_t202" style="position:absolute;margin-left:-215.95pt;margin-top:.2pt;width:207pt;height:4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" filled="f" stroked="f">
                    <v:textbox>
                      <w:txbxContent>
                        <w:p w14:paraId="2BEA4D6F" w14:textId="2A422CD2" w:rsidR="00107172" w:rsidRPr="0025050C" w:rsidRDefault="00107172" w:rsidP="0025050C">
                          <w:pPr>
                            <w:pStyle w:val="Title"/>
                            <w:spacing w:after="0"/>
                            <w:rPr>
                              <w:noProof/>
                              <w:sz w:val="48"/>
                              <w:szCs w:val="48"/>
                            </w:rPr>
                          </w:pPr>
                          <w:r w:rsidRPr="0025050C">
                            <w:rPr>
                              <w:sz w:val="48"/>
                              <w:szCs w:val="48"/>
                            </w:rPr>
                            <w:t>Haoyang Mao</w:t>
                          </w:r>
                        </w:p>
                      </w:txbxContent>
                    </v:textbox>
                    <w10:wrap type="square" anchory="margin"/>
                  </v:shape>
                </w:pict>
              </mc:Fallback>
            </mc:AlternateContent>
          </w:r>
        </w:p>
      </w:tc>
      <w:tc>
        <w:tcPr>
          <w:tcW w:w="855" w:type="dxa"/>
          <w:vAlign w:val="center"/>
        </w:tcPr>
        <w:p w14:paraId="78335CF7" w14:textId="77777777" w:rsidR="00107172" w:rsidRDefault="00107172">
          <w:pPr>
            <w:pStyle w:val="Initials"/>
          </w:pPr>
        </w:p>
      </w:tc>
    </w:tr>
  </w:tbl>
  <w:p w14:paraId="556973E3" w14:textId="77777777" w:rsidR="00107172" w:rsidRDefault="0010717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52691A"/>
    <w:multiLevelType w:val="hybridMultilevel"/>
    <w:tmpl w:val="6742C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60011A"/>
    <w:multiLevelType w:val="hybridMultilevel"/>
    <w:tmpl w:val="06F0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B93380"/>
    <w:multiLevelType w:val="hybridMultilevel"/>
    <w:tmpl w:val="C464D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6A1867"/>
    <w:multiLevelType w:val="hybridMultilevel"/>
    <w:tmpl w:val="96026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0470C2"/>
    <w:multiLevelType w:val="hybridMultilevel"/>
    <w:tmpl w:val="BA82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6E2F8B"/>
    <w:multiLevelType w:val="hybridMultilevel"/>
    <w:tmpl w:val="EA16D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00402F"/>
    <w:multiLevelType w:val="hybridMultilevel"/>
    <w:tmpl w:val="11B6C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4"/>
  </w:num>
  <w:num w:numId="14">
    <w:abstractNumId w:val="11"/>
  </w:num>
  <w:num w:numId="15">
    <w:abstractNumId w:val="15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88008F"/>
    <w:rsid w:val="000201D0"/>
    <w:rsid w:val="000439B6"/>
    <w:rsid w:val="000442E9"/>
    <w:rsid w:val="00083772"/>
    <w:rsid w:val="0008493A"/>
    <w:rsid w:val="0009640B"/>
    <w:rsid w:val="000B1EBC"/>
    <w:rsid w:val="000B233E"/>
    <w:rsid w:val="000C1BD6"/>
    <w:rsid w:val="000C6FF7"/>
    <w:rsid w:val="000D5FA5"/>
    <w:rsid w:val="000E4F0E"/>
    <w:rsid w:val="001065E9"/>
    <w:rsid w:val="00107172"/>
    <w:rsid w:val="00120DD8"/>
    <w:rsid w:val="0012357C"/>
    <w:rsid w:val="001613B8"/>
    <w:rsid w:val="00162F31"/>
    <w:rsid w:val="0017120F"/>
    <w:rsid w:val="001A7773"/>
    <w:rsid w:val="001B7E2C"/>
    <w:rsid w:val="001D179F"/>
    <w:rsid w:val="001E1A07"/>
    <w:rsid w:val="001E5F79"/>
    <w:rsid w:val="001F21FF"/>
    <w:rsid w:val="0021695B"/>
    <w:rsid w:val="0021708B"/>
    <w:rsid w:val="00225A85"/>
    <w:rsid w:val="002317F6"/>
    <w:rsid w:val="00234BD9"/>
    <w:rsid w:val="002379DB"/>
    <w:rsid w:val="00241EA5"/>
    <w:rsid w:val="00243395"/>
    <w:rsid w:val="0025050C"/>
    <w:rsid w:val="00253A06"/>
    <w:rsid w:val="002610CC"/>
    <w:rsid w:val="0027405A"/>
    <w:rsid w:val="00290790"/>
    <w:rsid w:val="00293D69"/>
    <w:rsid w:val="002C2A11"/>
    <w:rsid w:val="002D7605"/>
    <w:rsid w:val="002E5D45"/>
    <w:rsid w:val="002F295E"/>
    <w:rsid w:val="00335A9D"/>
    <w:rsid w:val="00385F63"/>
    <w:rsid w:val="003875C9"/>
    <w:rsid w:val="0039651C"/>
    <w:rsid w:val="003C1892"/>
    <w:rsid w:val="003F0F8E"/>
    <w:rsid w:val="00414205"/>
    <w:rsid w:val="00437BEB"/>
    <w:rsid w:val="00441BF7"/>
    <w:rsid w:val="00450F9A"/>
    <w:rsid w:val="004B4B9D"/>
    <w:rsid w:val="004E654E"/>
    <w:rsid w:val="004F6D85"/>
    <w:rsid w:val="00501175"/>
    <w:rsid w:val="00503B58"/>
    <w:rsid w:val="005309AF"/>
    <w:rsid w:val="00531931"/>
    <w:rsid w:val="005714CE"/>
    <w:rsid w:val="005801C2"/>
    <w:rsid w:val="005D5F39"/>
    <w:rsid w:val="005F0081"/>
    <w:rsid w:val="0060069F"/>
    <w:rsid w:val="00606E27"/>
    <w:rsid w:val="00636A2F"/>
    <w:rsid w:val="00672FB0"/>
    <w:rsid w:val="00697937"/>
    <w:rsid w:val="006B1B8D"/>
    <w:rsid w:val="006B592C"/>
    <w:rsid w:val="006D3307"/>
    <w:rsid w:val="007170F0"/>
    <w:rsid w:val="00724CAB"/>
    <w:rsid w:val="00744331"/>
    <w:rsid w:val="00753FB1"/>
    <w:rsid w:val="0078650F"/>
    <w:rsid w:val="007B1ED8"/>
    <w:rsid w:val="007B511C"/>
    <w:rsid w:val="007C60D6"/>
    <w:rsid w:val="008118CC"/>
    <w:rsid w:val="00863773"/>
    <w:rsid w:val="00866ACD"/>
    <w:rsid w:val="00871D18"/>
    <w:rsid w:val="0088008F"/>
    <w:rsid w:val="008B4D7A"/>
    <w:rsid w:val="008D24F2"/>
    <w:rsid w:val="008E4CDA"/>
    <w:rsid w:val="008F6B76"/>
    <w:rsid w:val="00901C2A"/>
    <w:rsid w:val="0094064F"/>
    <w:rsid w:val="00945545"/>
    <w:rsid w:val="00995900"/>
    <w:rsid w:val="00995DD3"/>
    <w:rsid w:val="009E29C6"/>
    <w:rsid w:val="009E7C12"/>
    <w:rsid w:val="009F0E7B"/>
    <w:rsid w:val="00A36631"/>
    <w:rsid w:val="00A43003"/>
    <w:rsid w:val="00A72338"/>
    <w:rsid w:val="00A745B4"/>
    <w:rsid w:val="00A96C21"/>
    <w:rsid w:val="00AA0FC4"/>
    <w:rsid w:val="00AA4952"/>
    <w:rsid w:val="00AB7D2E"/>
    <w:rsid w:val="00AD743A"/>
    <w:rsid w:val="00AE5A41"/>
    <w:rsid w:val="00AF1471"/>
    <w:rsid w:val="00B20CD0"/>
    <w:rsid w:val="00B34ACA"/>
    <w:rsid w:val="00B459E1"/>
    <w:rsid w:val="00B45F60"/>
    <w:rsid w:val="00B51880"/>
    <w:rsid w:val="00B721DA"/>
    <w:rsid w:val="00B86358"/>
    <w:rsid w:val="00B94262"/>
    <w:rsid w:val="00BA551E"/>
    <w:rsid w:val="00BC069B"/>
    <w:rsid w:val="00BE7557"/>
    <w:rsid w:val="00C04074"/>
    <w:rsid w:val="00C052E0"/>
    <w:rsid w:val="00C2025C"/>
    <w:rsid w:val="00C238DD"/>
    <w:rsid w:val="00C26265"/>
    <w:rsid w:val="00C30DF9"/>
    <w:rsid w:val="00C368E7"/>
    <w:rsid w:val="00C42284"/>
    <w:rsid w:val="00C4345F"/>
    <w:rsid w:val="00C6201D"/>
    <w:rsid w:val="00C6526F"/>
    <w:rsid w:val="00C8186C"/>
    <w:rsid w:val="00C87A49"/>
    <w:rsid w:val="00CA7264"/>
    <w:rsid w:val="00CB2BF2"/>
    <w:rsid w:val="00CB4889"/>
    <w:rsid w:val="00CC13AA"/>
    <w:rsid w:val="00CC35E7"/>
    <w:rsid w:val="00CC66B4"/>
    <w:rsid w:val="00CE7B10"/>
    <w:rsid w:val="00D01BFE"/>
    <w:rsid w:val="00D2366B"/>
    <w:rsid w:val="00D33AAA"/>
    <w:rsid w:val="00D340B7"/>
    <w:rsid w:val="00D42ACA"/>
    <w:rsid w:val="00D516FC"/>
    <w:rsid w:val="00D620B5"/>
    <w:rsid w:val="00D71230"/>
    <w:rsid w:val="00D91EC0"/>
    <w:rsid w:val="00D97199"/>
    <w:rsid w:val="00D97FEB"/>
    <w:rsid w:val="00DB025D"/>
    <w:rsid w:val="00DC190F"/>
    <w:rsid w:val="00DF1AEF"/>
    <w:rsid w:val="00DF742C"/>
    <w:rsid w:val="00E05A68"/>
    <w:rsid w:val="00E31295"/>
    <w:rsid w:val="00E3373B"/>
    <w:rsid w:val="00E34453"/>
    <w:rsid w:val="00E43FB2"/>
    <w:rsid w:val="00E46C33"/>
    <w:rsid w:val="00E71F81"/>
    <w:rsid w:val="00E74BED"/>
    <w:rsid w:val="00EA605E"/>
    <w:rsid w:val="00EB3C12"/>
    <w:rsid w:val="00ED0313"/>
    <w:rsid w:val="00ED0D21"/>
    <w:rsid w:val="00EF412E"/>
    <w:rsid w:val="00EF587F"/>
    <w:rsid w:val="00F00342"/>
    <w:rsid w:val="00F015DE"/>
    <w:rsid w:val="00F034B4"/>
    <w:rsid w:val="00F048A0"/>
    <w:rsid w:val="00F33B65"/>
    <w:rsid w:val="00F41B68"/>
    <w:rsid w:val="00F433AC"/>
    <w:rsid w:val="00F5630A"/>
    <w:rsid w:val="00F57B6F"/>
    <w:rsid w:val="00F6776B"/>
    <w:rsid w:val="00F71822"/>
    <w:rsid w:val="00F815BC"/>
    <w:rsid w:val="00F92B17"/>
    <w:rsid w:val="00F93907"/>
    <w:rsid w:val="00FB6027"/>
    <w:rsid w:val="00FD3845"/>
    <w:rsid w:val="00FE4FC0"/>
    <w:rsid w:val="00FF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EE3AE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9122A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9122A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9122A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40914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4091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9122A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9122A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9122A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9122A" w:themeColor="accent1" w:shadow="1"/>
        <w:left w:val="single" w:sz="2" w:space="10" w:color="A9122A" w:themeColor="accent1" w:shadow="1"/>
        <w:bottom w:val="single" w:sz="2" w:space="10" w:color="A9122A" w:themeColor="accent1" w:shadow="1"/>
        <w:right w:val="single" w:sz="2" w:space="10" w:color="A9122A" w:themeColor="accent1" w:shadow="1"/>
      </w:pBdr>
      <w:ind w:left="1152" w:right="1152"/>
    </w:pPr>
    <w:rPr>
      <w:i/>
      <w:iCs/>
      <w:color w:val="A9122A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9122A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Theme="majorHAnsi" w:eastAsiaTheme="majorEastAsia" w:hAnsiTheme="majorHAnsi" w:cstheme="majorBidi"/>
      <w:b/>
      <w:bCs/>
      <w:color w:val="A9122A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9122A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40914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4091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9122A" w:themeColor="accent1"/>
      </w:pBdr>
      <w:spacing w:before="200" w:after="280"/>
      <w:ind w:left="936" w:right="936"/>
    </w:pPr>
    <w:rPr>
      <w:b/>
      <w:bCs/>
      <w:i/>
      <w:iCs/>
      <w:color w:val="A9122A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9122A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7E0D1F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9122A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9122A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9122A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40914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4091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9122A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9122A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9122A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9122A" w:themeColor="accent1" w:shadow="1"/>
        <w:left w:val="single" w:sz="2" w:space="10" w:color="A9122A" w:themeColor="accent1" w:shadow="1"/>
        <w:bottom w:val="single" w:sz="2" w:space="10" w:color="A9122A" w:themeColor="accent1" w:shadow="1"/>
        <w:right w:val="single" w:sz="2" w:space="10" w:color="A9122A" w:themeColor="accent1" w:shadow="1"/>
      </w:pBdr>
      <w:ind w:left="1152" w:right="1152"/>
    </w:pPr>
    <w:rPr>
      <w:i/>
      <w:iCs/>
      <w:color w:val="A9122A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9122A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Theme="majorHAnsi" w:eastAsiaTheme="majorEastAsia" w:hAnsiTheme="majorHAnsi" w:cstheme="majorBidi"/>
      <w:b/>
      <w:bCs/>
      <w:color w:val="A9122A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9122A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40914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4091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9122A" w:themeColor="accent1"/>
      </w:pBdr>
      <w:spacing w:before="200" w:after="280"/>
      <w:ind w:left="936" w:right="936"/>
    </w:pPr>
    <w:rPr>
      <w:b/>
      <w:bCs/>
      <w:i/>
      <w:iCs/>
      <w:color w:val="A9122A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9122A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7E0D1F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OLivER.Mao:Applications:Microsoft%20Office%202011:Office:Media:Templates:Print%20Layout%20View:Resumes: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80B4A6EB8F25249A523247FFF20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96696-B57F-F94F-A643-391DC5D28433}"/>
      </w:docPartPr>
      <w:docPartBody>
        <w:p w:rsidR="00212C00" w:rsidRDefault="00212C00">
          <w:pPr>
            <w:pStyle w:val="780B4A6EB8F25249A523247FFF2014D0"/>
          </w:pPr>
          <w:r>
            <w:t>Lorem ipsum dolor</w:t>
          </w:r>
        </w:p>
      </w:docPartBody>
    </w:docPart>
    <w:docPart>
      <w:docPartPr>
        <w:name w:val="9C5F817FC6A7984D9DF304DEA67A0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77B5F-5295-0845-930D-236C6B3592E3}"/>
      </w:docPartPr>
      <w:docPartBody>
        <w:p w:rsidR="00212C00" w:rsidRDefault="00212C00" w:rsidP="00212C00">
          <w:pPr>
            <w:pStyle w:val="9C5F817FC6A7984D9DF304DEA67A02A7"/>
          </w:pPr>
          <w:r>
            <w:t>Aliquam dapibus.</w:t>
          </w:r>
        </w:p>
      </w:docPartBody>
    </w:docPart>
    <w:docPart>
      <w:docPartPr>
        <w:name w:val="4A1FAE4AF798FD47996B245232665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63F72-A1A5-E34C-A676-48C80D18DE62}"/>
      </w:docPartPr>
      <w:docPartBody>
        <w:p w:rsidR="00212C00" w:rsidRDefault="00212C00" w:rsidP="00212C00">
          <w:pPr>
            <w:pStyle w:val="4A1FAE4AF798FD47996B2452326653C7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037ED9CC7C52D24FBC1AAB0C75A30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311B7-DB2F-6344-BE0E-B8DE55856B9A}"/>
      </w:docPartPr>
      <w:docPartBody>
        <w:p w:rsidR="004F2F47" w:rsidRDefault="004F2F47" w:rsidP="004F2F47">
          <w:pPr>
            <w:pStyle w:val="037ED9CC7C52D24FBC1AAB0C75A30ED0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C00"/>
    <w:rsid w:val="00212C00"/>
    <w:rsid w:val="004F2F47"/>
    <w:rsid w:val="005820CB"/>
    <w:rsid w:val="00690A72"/>
    <w:rsid w:val="00A225F3"/>
    <w:rsid w:val="00BD5122"/>
    <w:rsid w:val="00D4545F"/>
    <w:rsid w:val="00D543F6"/>
    <w:rsid w:val="00E1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2C4740EC2A1645B2AEFAF45820EE43">
    <w:name w:val="052C4740EC2A1645B2AEFAF45820EE43"/>
  </w:style>
  <w:style w:type="paragraph" w:customStyle="1" w:styleId="780B4A6EB8F25249A523247FFF2014D0">
    <w:name w:val="780B4A6EB8F25249A523247FFF2014D0"/>
  </w:style>
  <w:style w:type="paragraph" w:customStyle="1" w:styleId="FA068EA4853B4E458BBAE0F5054FEB9A">
    <w:name w:val="FA068EA4853B4E458BBAE0F5054FEB9A"/>
  </w:style>
  <w:style w:type="paragraph" w:customStyle="1" w:styleId="95DABA4080A7A649A3EDB1D601CD6BBC">
    <w:name w:val="95DABA4080A7A649A3EDB1D601CD6BBC"/>
  </w:style>
  <w:style w:type="paragraph" w:customStyle="1" w:styleId="E39639FA6FEB3D409A477020FE996558">
    <w:name w:val="E39639FA6FEB3D409A477020FE996558"/>
  </w:style>
  <w:style w:type="paragraph" w:customStyle="1" w:styleId="21331B625FA63243A4B690C29A99F09C">
    <w:name w:val="21331B625FA63243A4B690C29A99F09C"/>
  </w:style>
  <w:style w:type="paragraph" w:customStyle="1" w:styleId="8AAE3E2C047E344AAE3AB8CC33207DA4">
    <w:name w:val="8AAE3E2C047E344AAE3AB8CC33207DA4"/>
  </w:style>
  <w:style w:type="paragraph" w:customStyle="1" w:styleId="2ED803C617A8FC4DB3264F370D5C0E0A">
    <w:name w:val="2ED803C617A8FC4DB3264F370D5C0E0A"/>
  </w:style>
  <w:style w:type="paragraph" w:customStyle="1" w:styleId="2357653897401A45910F7E384BA2E0C1">
    <w:name w:val="2357653897401A45910F7E384BA2E0C1"/>
  </w:style>
  <w:style w:type="paragraph" w:customStyle="1" w:styleId="31E41250BB80C3429D7A26A71F155EC6">
    <w:name w:val="31E41250BB80C3429D7A26A71F155EC6"/>
  </w:style>
  <w:style w:type="paragraph" w:customStyle="1" w:styleId="120D0B78D821E04DA640AA8FF78D5033">
    <w:name w:val="120D0B78D821E04DA640AA8FF78D5033"/>
  </w:style>
  <w:style w:type="paragraph" w:styleId="BodyText">
    <w:name w:val="Body Text"/>
    <w:basedOn w:val="Normal"/>
    <w:link w:val="BodyTextChar"/>
    <w:rsid w:val="00D543F6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D543F6"/>
    <w:rPr>
      <w:rFonts w:eastAsiaTheme="minorHAnsi"/>
      <w:sz w:val="20"/>
      <w:szCs w:val="22"/>
      <w:lang w:eastAsia="en-US"/>
    </w:rPr>
  </w:style>
  <w:style w:type="paragraph" w:customStyle="1" w:styleId="F6EF4814E174134CB07EF7851AB427A1">
    <w:name w:val="F6EF4814E174134CB07EF7851AB427A1"/>
  </w:style>
  <w:style w:type="paragraph" w:customStyle="1" w:styleId="9C5F817FC6A7984D9DF304DEA67A02A7">
    <w:name w:val="9C5F817FC6A7984D9DF304DEA67A02A7"/>
    <w:rsid w:val="00212C00"/>
  </w:style>
  <w:style w:type="paragraph" w:customStyle="1" w:styleId="4A1FAE4AF798FD47996B2452326653C7">
    <w:name w:val="4A1FAE4AF798FD47996B2452326653C7"/>
    <w:rsid w:val="00212C00"/>
  </w:style>
  <w:style w:type="paragraph" w:customStyle="1" w:styleId="D69376A67B0664458206868F10626225">
    <w:name w:val="D69376A67B0664458206868F10626225"/>
    <w:rsid w:val="00212C00"/>
  </w:style>
  <w:style w:type="paragraph" w:customStyle="1" w:styleId="E70DF85D8070D1419D70E19E5D180D84">
    <w:name w:val="E70DF85D8070D1419D70E19E5D180D84"/>
    <w:rsid w:val="00212C00"/>
  </w:style>
  <w:style w:type="paragraph" w:customStyle="1" w:styleId="CA0BE9856441154691BBADDC4511420F">
    <w:name w:val="CA0BE9856441154691BBADDC4511420F"/>
    <w:rsid w:val="00212C00"/>
  </w:style>
  <w:style w:type="paragraph" w:customStyle="1" w:styleId="0D9600E95891FB4E82A8C6D0BF4007C3">
    <w:name w:val="0D9600E95891FB4E82A8C6D0BF4007C3"/>
    <w:rsid w:val="00212C00"/>
  </w:style>
  <w:style w:type="paragraph" w:customStyle="1" w:styleId="45BB2F34DF6884408C84E6C639948245">
    <w:name w:val="45BB2F34DF6884408C84E6C639948245"/>
    <w:rsid w:val="00D543F6"/>
  </w:style>
  <w:style w:type="paragraph" w:customStyle="1" w:styleId="037ED9CC7C52D24FBC1AAB0C75A30ED0">
    <w:name w:val="037ED9CC7C52D24FBC1AAB0C75A30ED0"/>
    <w:rsid w:val="004F2F47"/>
  </w:style>
  <w:style w:type="paragraph" w:customStyle="1" w:styleId="9A9ECACDC75F714E9BCFEA4D1EF4B195">
    <w:name w:val="9A9ECACDC75F714E9BCFEA4D1EF4B195"/>
    <w:rsid w:val="00A225F3"/>
  </w:style>
  <w:style w:type="paragraph" w:customStyle="1" w:styleId="9F7B2FF108E2324AA9426BDDFAF5D4F6">
    <w:name w:val="9F7B2FF108E2324AA9426BDDFAF5D4F6"/>
    <w:rsid w:val="005820CB"/>
  </w:style>
  <w:style w:type="paragraph" w:customStyle="1" w:styleId="05AF5055246F03428AE3CAA12966443F">
    <w:name w:val="05AF5055246F03428AE3CAA12966443F"/>
    <w:rsid w:val="005820C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2C4740EC2A1645B2AEFAF45820EE43">
    <w:name w:val="052C4740EC2A1645B2AEFAF45820EE43"/>
  </w:style>
  <w:style w:type="paragraph" w:customStyle="1" w:styleId="780B4A6EB8F25249A523247FFF2014D0">
    <w:name w:val="780B4A6EB8F25249A523247FFF2014D0"/>
  </w:style>
  <w:style w:type="paragraph" w:customStyle="1" w:styleId="FA068EA4853B4E458BBAE0F5054FEB9A">
    <w:name w:val="FA068EA4853B4E458BBAE0F5054FEB9A"/>
  </w:style>
  <w:style w:type="paragraph" w:customStyle="1" w:styleId="95DABA4080A7A649A3EDB1D601CD6BBC">
    <w:name w:val="95DABA4080A7A649A3EDB1D601CD6BBC"/>
  </w:style>
  <w:style w:type="paragraph" w:customStyle="1" w:styleId="E39639FA6FEB3D409A477020FE996558">
    <w:name w:val="E39639FA6FEB3D409A477020FE996558"/>
  </w:style>
  <w:style w:type="paragraph" w:customStyle="1" w:styleId="21331B625FA63243A4B690C29A99F09C">
    <w:name w:val="21331B625FA63243A4B690C29A99F09C"/>
  </w:style>
  <w:style w:type="paragraph" w:customStyle="1" w:styleId="8AAE3E2C047E344AAE3AB8CC33207DA4">
    <w:name w:val="8AAE3E2C047E344AAE3AB8CC33207DA4"/>
  </w:style>
  <w:style w:type="paragraph" w:customStyle="1" w:styleId="2ED803C617A8FC4DB3264F370D5C0E0A">
    <w:name w:val="2ED803C617A8FC4DB3264F370D5C0E0A"/>
  </w:style>
  <w:style w:type="paragraph" w:customStyle="1" w:styleId="2357653897401A45910F7E384BA2E0C1">
    <w:name w:val="2357653897401A45910F7E384BA2E0C1"/>
  </w:style>
  <w:style w:type="paragraph" w:customStyle="1" w:styleId="31E41250BB80C3429D7A26A71F155EC6">
    <w:name w:val="31E41250BB80C3429D7A26A71F155EC6"/>
  </w:style>
  <w:style w:type="paragraph" w:customStyle="1" w:styleId="120D0B78D821E04DA640AA8FF78D5033">
    <w:name w:val="120D0B78D821E04DA640AA8FF78D5033"/>
  </w:style>
  <w:style w:type="paragraph" w:styleId="BodyText">
    <w:name w:val="Body Text"/>
    <w:basedOn w:val="Normal"/>
    <w:link w:val="BodyTextChar"/>
    <w:rsid w:val="00D543F6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D543F6"/>
    <w:rPr>
      <w:rFonts w:eastAsiaTheme="minorHAnsi"/>
      <w:sz w:val="20"/>
      <w:szCs w:val="22"/>
      <w:lang w:eastAsia="en-US"/>
    </w:rPr>
  </w:style>
  <w:style w:type="paragraph" w:customStyle="1" w:styleId="F6EF4814E174134CB07EF7851AB427A1">
    <w:name w:val="F6EF4814E174134CB07EF7851AB427A1"/>
  </w:style>
  <w:style w:type="paragraph" w:customStyle="1" w:styleId="9C5F817FC6A7984D9DF304DEA67A02A7">
    <w:name w:val="9C5F817FC6A7984D9DF304DEA67A02A7"/>
    <w:rsid w:val="00212C00"/>
  </w:style>
  <w:style w:type="paragraph" w:customStyle="1" w:styleId="4A1FAE4AF798FD47996B2452326653C7">
    <w:name w:val="4A1FAE4AF798FD47996B2452326653C7"/>
    <w:rsid w:val="00212C00"/>
  </w:style>
  <w:style w:type="paragraph" w:customStyle="1" w:styleId="D69376A67B0664458206868F10626225">
    <w:name w:val="D69376A67B0664458206868F10626225"/>
    <w:rsid w:val="00212C00"/>
  </w:style>
  <w:style w:type="paragraph" w:customStyle="1" w:styleId="E70DF85D8070D1419D70E19E5D180D84">
    <w:name w:val="E70DF85D8070D1419D70E19E5D180D84"/>
    <w:rsid w:val="00212C00"/>
  </w:style>
  <w:style w:type="paragraph" w:customStyle="1" w:styleId="CA0BE9856441154691BBADDC4511420F">
    <w:name w:val="CA0BE9856441154691BBADDC4511420F"/>
    <w:rsid w:val="00212C00"/>
  </w:style>
  <w:style w:type="paragraph" w:customStyle="1" w:styleId="0D9600E95891FB4E82A8C6D0BF4007C3">
    <w:name w:val="0D9600E95891FB4E82A8C6D0BF4007C3"/>
    <w:rsid w:val="00212C00"/>
  </w:style>
  <w:style w:type="paragraph" w:customStyle="1" w:styleId="45BB2F34DF6884408C84E6C639948245">
    <w:name w:val="45BB2F34DF6884408C84E6C639948245"/>
    <w:rsid w:val="00D543F6"/>
  </w:style>
  <w:style w:type="paragraph" w:customStyle="1" w:styleId="037ED9CC7C52D24FBC1AAB0C75A30ED0">
    <w:name w:val="037ED9CC7C52D24FBC1AAB0C75A30ED0"/>
    <w:rsid w:val="004F2F47"/>
  </w:style>
  <w:style w:type="paragraph" w:customStyle="1" w:styleId="9A9ECACDC75F714E9BCFEA4D1EF4B195">
    <w:name w:val="9A9ECACDC75F714E9BCFEA4D1EF4B195"/>
    <w:rsid w:val="00A225F3"/>
  </w:style>
  <w:style w:type="paragraph" w:customStyle="1" w:styleId="9F7B2FF108E2324AA9426BDDFAF5D4F6">
    <w:name w:val="9F7B2FF108E2324AA9426BDDFAF5D4F6"/>
    <w:rsid w:val="005820CB"/>
  </w:style>
  <w:style w:type="paragraph" w:customStyle="1" w:styleId="05AF5055246F03428AE3CAA12966443F">
    <w:name w:val="05AF5055246F03428AE3CAA12966443F"/>
    <w:rsid w:val="005820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Initials Resume">
      <a:dk1>
        <a:sysClr val="windowText" lastClr="000000"/>
      </a:dk1>
      <a:lt1>
        <a:sysClr val="window" lastClr="FFFFFF"/>
      </a:lt1>
      <a:dk2>
        <a:srgbClr val="565656"/>
      </a:dk2>
      <a:lt2>
        <a:srgbClr val="E1E1E1"/>
      </a:lt2>
      <a:accent1>
        <a:srgbClr val="A9122A"/>
      </a:accent1>
      <a:accent2>
        <a:srgbClr val="D98F99"/>
      </a:accent2>
      <a:accent3>
        <a:srgbClr val="AD85BF"/>
      </a:accent3>
      <a:accent4>
        <a:srgbClr val="540D5C"/>
      </a:accent4>
      <a:accent5>
        <a:srgbClr val="6E64A1"/>
      </a:accent5>
      <a:accent6>
        <a:srgbClr val="5736C7"/>
      </a:accent6>
      <a:hlink>
        <a:srgbClr val="002FFF"/>
      </a:hlink>
      <a:folHlink>
        <a:srgbClr val="8D009F"/>
      </a:folHlink>
    </a:clrScheme>
    <a:fontScheme name="Initials Resume">
      <a:majorFont>
        <a:latin typeface="Century Gothic"/>
        <a:ea typeface=""/>
        <a:cs typeface=""/>
        <a:font script="Jpan" typeface="ＭＳ Ｐゴシック"/>
      </a:majorFont>
      <a:minorFont>
        <a:latin typeface="Century Gothic"/>
        <a:ea typeface=""/>
        <a:cs typeface=""/>
        <a:font script="Jpan" typeface="ＭＳ Ｐ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Initials Resume.dotx</Template>
  <TotalTime>0</TotalTime>
  <Pages>1</Pages>
  <Words>369</Words>
  <Characters>2108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Objective</vt:lpstr>
      <vt:lpstr>Experience</vt:lpstr>
      <vt:lpstr>    Lorem ipsum dolor	[Insert Dates]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2473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Mao</dc:creator>
  <cp:keywords/>
  <dc:description/>
  <cp:lastModifiedBy>Haoyang Mao</cp:lastModifiedBy>
  <cp:revision>2</cp:revision>
  <cp:lastPrinted>2014-09-30T02:17:00Z</cp:lastPrinted>
  <dcterms:created xsi:type="dcterms:W3CDTF">2014-10-07T03:40:00Z</dcterms:created>
  <dcterms:modified xsi:type="dcterms:W3CDTF">2014-10-07T03:40:00Z</dcterms:modified>
  <cp:category/>
</cp:coreProperties>
</file>